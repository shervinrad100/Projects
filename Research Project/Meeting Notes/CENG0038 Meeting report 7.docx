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44A4" w14:textId="77777777" w:rsidR="00DB5DE3" w:rsidRPr="006E5A9E" w:rsidRDefault="005D66C0">
      <w:pPr>
        <w:pStyle w:val="Heading3"/>
        <w:ind w:right="5103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77ACD8E9" wp14:editId="3D0A5AC1">
            <wp:simplePos x="0" y="0"/>
            <wp:positionH relativeFrom="column">
              <wp:posOffset>-408940</wp:posOffset>
            </wp:positionH>
            <wp:positionV relativeFrom="paragraph">
              <wp:posOffset>-153670</wp:posOffset>
            </wp:positionV>
            <wp:extent cx="7595870" cy="988695"/>
            <wp:effectExtent l="0" t="0" r="5080" b="1905"/>
            <wp:wrapNone/>
            <wp:docPr id="3" name="Picture 3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E3" w:rsidRPr="006E5A9E">
        <w:rPr>
          <w:rFonts w:asciiTheme="minorHAnsi" w:hAnsiTheme="minorHAnsi" w:cstheme="minorHAnsi"/>
        </w:rPr>
        <w:t>LONDON’S GLOBAL UNIVERSITY</w:t>
      </w:r>
    </w:p>
    <w:p w14:paraId="20234AA1" w14:textId="77777777" w:rsidR="009E5EC2" w:rsidRPr="006E5A9E" w:rsidRDefault="009E5EC2" w:rsidP="009E5EC2">
      <w:pPr>
        <w:rPr>
          <w:rFonts w:asciiTheme="minorHAnsi" w:hAnsiTheme="minorHAnsi" w:cstheme="minorHAnsi"/>
        </w:rPr>
      </w:pPr>
    </w:p>
    <w:p w14:paraId="04F2D07E" w14:textId="71E37C76" w:rsidR="009E5EC2" w:rsidRPr="006E5A9E" w:rsidRDefault="00625D3C" w:rsidP="009E5EC2">
      <w:pPr>
        <w:rPr>
          <w:rFonts w:asciiTheme="minorHAnsi" w:hAnsiTheme="minorHAnsi" w:cstheme="minorHAnsi"/>
          <w:b/>
          <w:i/>
        </w:rPr>
      </w:pPr>
      <w:r w:rsidRPr="006E5A9E">
        <w:rPr>
          <w:rFonts w:asciiTheme="minorHAnsi" w:hAnsiTheme="minorHAnsi" w:cstheme="minorHAnsi"/>
          <w:b/>
          <w:i/>
        </w:rPr>
        <w:t xml:space="preserve">Prof. </w:t>
      </w:r>
      <w:proofErr w:type="spellStart"/>
      <w:r w:rsidRPr="006E5A9E">
        <w:rPr>
          <w:rFonts w:asciiTheme="minorHAnsi" w:hAnsiTheme="minorHAnsi" w:cstheme="minorHAnsi"/>
          <w:b/>
          <w:i/>
        </w:rPr>
        <w:t>Michail</w:t>
      </w:r>
      <w:proofErr w:type="spellEnd"/>
      <w:r w:rsidRPr="006E5A9E">
        <w:rPr>
          <w:rFonts w:asciiTheme="minorHAnsi" w:hAnsiTheme="minorHAnsi" w:cstheme="minorHAnsi"/>
          <w:b/>
          <w:i/>
        </w:rPr>
        <w:t xml:space="preserve"> Stamatakis</w:t>
      </w:r>
    </w:p>
    <w:p w14:paraId="7235289E" w14:textId="77777777" w:rsidR="00DB5DE3" w:rsidRPr="006E5A9E" w:rsidRDefault="00DB5DE3">
      <w:pPr>
        <w:rPr>
          <w:rFonts w:asciiTheme="minorHAnsi" w:hAnsiTheme="minorHAnsi" w:cstheme="minorHAnsi"/>
          <w:caps/>
        </w:rPr>
      </w:pPr>
    </w:p>
    <w:p w14:paraId="7C643419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2B2FA948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5E7DEEEB" w14:textId="77777777" w:rsidR="00DB5DE3" w:rsidRPr="006E5A9E" w:rsidRDefault="00DB5DE3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5265"/>
      </w:tblGrid>
      <w:tr w:rsidR="00A51422" w:rsidRPr="006E5A9E" w14:paraId="081A9A06" w14:textId="77777777" w:rsidTr="00E61889">
        <w:trPr>
          <w:trHeight w:val="559"/>
        </w:trPr>
        <w:tc>
          <w:tcPr>
            <w:tcW w:w="5104" w:type="dxa"/>
            <w:shd w:val="clear" w:color="auto" w:fill="auto"/>
            <w:vAlign w:val="center"/>
          </w:tcPr>
          <w:p w14:paraId="20439D51" w14:textId="3360E54E" w:rsidR="00395D24" w:rsidRPr="006E5A9E" w:rsidRDefault="00395D24" w:rsidP="00E61889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Date: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CF6EE23" w14:textId="27F9E09A" w:rsidR="00395D24" w:rsidRPr="006E5A9E" w:rsidRDefault="009E5EC2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Last meeting’s date: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 </w:t>
            </w:r>
            <w:r w:rsidR="00460BCF">
              <w:rPr>
                <w:rFonts w:asciiTheme="minorHAnsi" w:eastAsia="Calibri" w:hAnsiTheme="minorHAnsi" w:cstheme="minorHAnsi"/>
                <w:b/>
              </w:rPr>
              <w:t>04.12.18</w:t>
            </w:r>
          </w:p>
        </w:tc>
      </w:tr>
      <w:tr w:rsidR="00A51422" w:rsidRPr="006E5A9E" w14:paraId="4C4449D3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F937B78" w14:textId="77777777" w:rsidR="00395D24" w:rsidRPr="006E5A9E" w:rsidRDefault="00395D24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Student name</w:t>
            </w:r>
            <w:r w:rsidR="003E4B86" w:rsidRPr="006E5A9E">
              <w:rPr>
                <w:rFonts w:asciiTheme="minorHAnsi" w:eastAsia="Calibri" w:hAnsiTheme="minorHAnsi" w:cstheme="minorHAnsi"/>
                <w:b/>
              </w:rPr>
              <w:t>s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57F499A3" w14:textId="6798AAE4" w:rsidR="00395D24" w:rsidRPr="006E5A9E" w:rsidRDefault="00625D3C" w:rsidP="003E4B86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Alexander Hedberg, Shervin Sharifi Rad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DB6E38C" w14:textId="77777777" w:rsidR="00395D24" w:rsidRPr="006E5A9E" w:rsidRDefault="009E5EC2" w:rsidP="003247F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Degree:  M</w:t>
            </w:r>
            <w:r w:rsidR="00EB513E" w:rsidRPr="006E5A9E">
              <w:rPr>
                <w:rFonts w:asciiTheme="minorHAnsi" w:eastAsia="Calibri" w:hAnsiTheme="minorHAnsi" w:cstheme="minorHAnsi"/>
                <w:b/>
              </w:rPr>
              <w:t>Eng</w:t>
            </w:r>
          </w:p>
        </w:tc>
      </w:tr>
      <w:tr w:rsidR="00A51422" w:rsidRPr="006E5A9E" w14:paraId="74DAF50E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2D106EE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Secondary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academic </w:t>
            </w:r>
            <w:r w:rsidRPr="006E5A9E">
              <w:rPr>
                <w:rFonts w:asciiTheme="minorHAnsi" w:eastAsia="Calibri" w:hAnsiTheme="minorHAnsi" w:cstheme="minorHAnsi"/>
                <w:b/>
              </w:rPr>
              <w:t>supervisor:</w:t>
            </w:r>
          </w:p>
          <w:p w14:paraId="5803CC26" w14:textId="695EA04B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N/A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24BBB907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PhD student/Researcher supervisor:</w:t>
            </w:r>
          </w:p>
          <w:p w14:paraId="50B6189C" w14:textId="577A5314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 xml:space="preserve">Prof. </w:t>
            </w:r>
            <w:proofErr w:type="spellStart"/>
            <w:r w:rsidRPr="006E5A9E">
              <w:rPr>
                <w:rFonts w:asciiTheme="minorHAnsi" w:eastAsia="Calibri" w:hAnsiTheme="minorHAnsi" w:cstheme="minorHAnsi"/>
              </w:rPr>
              <w:t>Michail</w:t>
            </w:r>
            <w:proofErr w:type="spellEnd"/>
            <w:r w:rsidRPr="006E5A9E">
              <w:rPr>
                <w:rFonts w:asciiTheme="minorHAnsi" w:eastAsia="Calibri" w:hAnsiTheme="minorHAnsi" w:cstheme="minorHAnsi"/>
              </w:rPr>
              <w:t xml:space="preserve"> Stamatakis</w:t>
            </w:r>
          </w:p>
        </w:tc>
      </w:tr>
      <w:tr w:rsidR="00A51422" w:rsidRPr="006E5A9E" w14:paraId="2205F70E" w14:textId="77777777" w:rsidTr="000F7B09">
        <w:trPr>
          <w:trHeight w:val="575"/>
        </w:trPr>
        <w:tc>
          <w:tcPr>
            <w:tcW w:w="10369" w:type="dxa"/>
            <w:gridSpan w:val="2"/>
            <w:shd w:val="clear" w:color="auto" w:fill="auto"/>
            <w:vAlign w:val="center"/>
          </w:tcPr>
          <w:p w14:paraId="0EF818DE" w14:textId="77777777" w:rsidR="00395D24" w:rsidRPr="006E5A9E" w:rsidRDefault="00395D24" w:rsidP="007122E7">
            <w:pPr>
              <w:spacing w:before="60" w:after="6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Project title:</w:t>
            </w:r>
          </w:p>
          <w:p w14:paraId="5EDEBD03" w14:textId="6B11FBDB" w:rsidR="00395D24" w:rsidRPr="006E5A9E" w:rsidRDefault="00625D3C" w:rsidP="007122E7">
            <w:pPr>
              <w:spacing w:before="60" w:after="60"/>
              <w:rPr>
                <w:rFonts w:asciiTheme="minorHAnsi" w:eastAsia="Calibri" w:hAnsiTheme="minorHAnsi" w:cstheme="minorHAnsi"/>
                <w:i/>
              </w:rPr>
            </w:pPr>
            <w:r w:rsidRPr="006E5A9E">
              <w:rPr>
                <w:rFonts w:asciiTheme="minorHAnsi" w:eastAsia="Calibri" w:hAnsiTheme="minorHAnsi" w:cstheme="minorHAnsi"/>
                <w:i/>
              </w:rPr>
              <w:t>Stochastic Modelling</w:t>
            </w:r>
          </w:p>
        </w:tc>
      </w:tr>
      <w:tr w:rsidR="00A51422" w:rsidRPr="006E5A9E" w14:paraId="70AA94F6" w14:textId="77777777" w:rsidTr="003247F4">
        <w:trPr>
          <w:trHeight w:val="2703"/>
        </w:trPr>
        <w:tc>
          <w:tcPr>
            <w:tcW w:w="10369" w:type="dxa"/>
            <w:gridSpan w:val="2"/>
            <w:shd w:val="clear" w:color="auto" w:fill="auto"/>
          </w:tcPr>
          <w:p w14:paraId="59E39B31" w14:textId="77777777" w:rsidR="00395D24" w:rsidRPr="006E5A9E" w:rsidRDefault="00E61889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Summary of last 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(as stated in email immediately following that meeting)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7A982E90" w14:textId="46BDEECF" w:rsidR="00460BCF" w:rsidRDefault="00460BCF" w:rsidP="00460BC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calculating the autocorrelation function, does using 177 data points result in viable accuracy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7F7F4E11" w14:textId="781618ED" w:rsidR="00460BCF" w:rsidRDefault="00460BCF" w:rsidP="00460BCF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calculate a reliable autocorrelation function use data prior to 2004 but when comparing to google trends exclude that data from the analysis</w:t>
            </w:r>
          </w:p>
          <w:p w14:paraId="3B3F49EA" w14:textId="77777777" w:rsidR="00460BCF" w:rsidRDefault="00460BCF" w:rsidP="00460B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mean of the autocorrelation function was adjusted but was still higher that 0:</w:t>
            </w:r>
          </w:p>
          <w:p w14:paraId="1F7700A8" w14:textId="77777777" w:rsidR="00460BCF" w:rsidRPr="00460BCF" w:rsidRDefault="00460BCF" w:rsidP="00460BCF">
            <w:pPr>
              <w:rPr>
                <w:rFonts w:asciiTheme="minorHAnsi" w:eastAsia="Calibr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τ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=&lt;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</w:rPr>
                  <m:t>&gt; ≠0 →∃: &lt;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</w:rPr>
                  <m:t>&gt; -μ</m:t>
                </m:r>
              </m:oMath>
            </m:oMathPara>
          </w:p>
          <w:p w14:paraId="7916AECD" w14:textId="2D408690" w:rsidR="00395D24" w:rsidRPr="00460BCF" w:rsidRDefault="00E61889" w:rsidP="00460BCF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Supervisor’s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 xml:space="preserve"> actions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following last meeting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A7AB626" w14:textId="3204F0E9" w:rsidR="00395D24" w:rsidRPr="006E5A9E" w:rsidRDefault="002B44D0" w:rsidP="00395D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N/A</w:t>
            </w:r>
          </w:p>
        </w:tc>
      </w:tr>
      <w:tr w:rsidR="00A51422" w:rsidRPr="006E5A9E" w14:paraId="4FEF2D77" w14:textId="77777777" w:rsidTr="00E61889">
        <w:trPr>
          <w:trHeight w:val="1695"/>
        </w:trPr>
        <w:tc>
          <w:tcPr>
            <w:tcW w:w="10369" w:type="dxa"/>
            <w:gridSpan w:val="2"/>
            <w:shd w:val="clear" w:color="auto" w:fill="auto"/>
          </w:tcPr>
          <w:p w14:paraId="5B21944E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Main achievements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since last 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2B6EACFD" w14:textId="02C73FC0" w:rsidR="00AE58D6" w:rsidRPr="00BF4DAE" w:rsidRDefault="00AE58D6" w:rsidP="00BF4DA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</w:tr>
      <w:tr w:rsidR="00A51422" w:rsidRPr="006E5A9E" w14:paraId="23B33496" w14:textId="77777777" w:rsidTr="00EC46F3">
        <w:trPr>
          <w:trHeight w:val="1508"/>
        </w:trPr>
        <w:tc>
          <w:tcPr>
            <w:tcW w:w="10369" w:type="dxa"/>
            <w:gridSpan w:val="2"/>
            <w:shd w:val="clear" w:color="auto" w:fill="auto"/>
          </w:tcPr>
          <w:p w14:paraId="25B019FB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Work planned for the coming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period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2C00546A" w14:textId="645B04B8" w:rsidR="00395D24" w:rsidRPr="006E5A9E" w:rsidRDefault="00395D24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A51422" w:rsidRPr="006E5A9E" w14:paraId="55096623" w14:textId="77777777" w:rsidTr="000F7B09">
        <w:trPr>
          <w:trHeight w:val="2152"/>
        </w:trPr>
        <w:tc>
          <w:tcPr>
            <w:tcW w:w="10369" w:type="dxa"/>
            <w:gridSpan w:val="2"/>
            <w:shd w:val="clear" w:color="auto" w:fill="auto"/>
          </w:tcPr>
          <w:p w14:paraId="7D62DEC7" w14:textId="1664D2E6" w:rsidR="00915972" w:rsidRPr="00BF4DAE" w:rsidRDefault="00395D24" w:rsidP="00BF4DAE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Items for discussion at this meeting:</w:t>
            </w:r>
          </w:p>
        </w:tc>
      </w:tr>
    </w:tbl>
    <w:p w14:paraId="64A031A4" w14:textId="77777777" w:rsidR="00395D24" w:rsidRPr="006E5A9E" w:rsidRDefault="00395D24" w:rsidP="00E61889">
      <w:pPr>
        <w:rPr>
          <w:rFonts w:asciiTheme="minorHAnsi" w:hAnsiTheme="minorHAnsi" w:cstheme="minorHAnsi"/>
        </w:rPr>
      </w:pPr>
    </w:p>
    <w:p w14:paraId="709D541D" w14:textId="77777777" w:rsidR="00EC46F3" w:rsidRPr="006E5A9E" w:rsidRDefault="003247F4" w:rsidP="003247F4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Student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 xml:space="preserve">________________________ </w:t>
      </w:r>
      <w:r w:rsidR="00EC46F3" w:rsidRPr="006E5A9E">
        <w:rPr>
          <w:rFonts w:asciiTheme="minorHAnsi" w:hAnsiTheme="minorHAnsi" w:cstheme="minorHAnsi"/>
        </w:rPr>
        <w:t xml:space="preserve">Student signature:_________________________ </w:t>
      </w:r>
    </w:p>
    <w:p w14:paraId="5EB0E02F" w14:textId="77777777" w:rsidR="00EC46F3" w:rsidRPr="006E5A9E" w:rsidRDefault="00EC46F3" w:rsidP="003247F4">
      <w:pPr>
        <w:ind w:hanging="426"/>
        <w:rPr>
          <w:rFonts w:asciiTheme="minorHAnsi" w:hAnsiTheme="minorHAnsi" w:cstheme="minorHAnsi"/>
        </w:rPr>
      </w:pPr>
    </w:p>
    <w:p w14:paraId="79DB933F" w14:textId="6975F7F3" w:rsidR="00EC46F3" w:rsidRPr="002D4650" w:rsidRDefault="003247F4" w:rsidP="002D4650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Supervisor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>_________________________</w:t>
      </w:r>
    </w:p>
    <w:sectPr w:rsidR="00EC46F3" w:rsidRPr="002D4650" w:rsidSect="00EC46F3">
      <w:type w:val="continuous"/>
      <w:pgSz w:w="11899" w:h="16838" w:code="9"/>
      <w:pgMar w:top="851" w:right="567" w:bottom="851" w:left="1134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1C346" w14:textId="77777777" w:rsidR="007F1D2A" w:rsidRDefault="007F1D2A">
      <w:r>
        <w:separator/>
      </w:r>
    </w:p>
  </w:endnote>
  <w:endnote w:type="continuationSeparator" w:id="0">
    <w:p w14:paraId="09482A70" w14:textId="77777777" w:rsidR="007F1D2A" w:rsidRDefault="007F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C0A5F" w14:textId="77777777" w:rsidR="007F1D2A" w:rsidRDefault="007F1D2A">
      <w:r>
        <w:separator/>
      </w:r>
    </w:p>
  </w:footnote>
  <w:footnote w:type="continuationSeparator" w:id="0">
    <w:p w14:paraId="2AE52650" w14:textId="77777777" w:rsidR="007F1D2A" w:rsidRDefault="007F1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8D"/>
    <w:multiLevelType w:val="hybridMultilevel"/>
    <w:tmpl w:val="D340C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7DA5"/>
    <w:multiLevelType w:val="hybridMultilevel"/>
    <w:tmpl w:val="4DB82260"/>
    <w:lvl w:ilvl="0" w:tplc="4FF872B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84C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23BB0379"/>
    <w:multiLevelType w:val="hybridMultilevel"/>
    <w:tmpl w:val="DC3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47C62"/>
    <w:multiLevelType w:val="hybridMultilevel"/>
    <w:tmpl w:val="D6D8CFC8"/>
    <w:lvl w:ilvl="0" w:tplc="81180BE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3DC562EB"/>
    <w:multiLevelType w:val="hybridMultilevel"/>
    <w:tmpl w:val="2614163C"/>
    <w:lvl w:ilvl="0" w:tplc="3FC4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4463D2"/>
    <w:multiLevelType w:val="hybridMultilevel"/>
    <w:tmpl w:val="7A14C7AC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 w15:restartNumberingAfterBreak="0">
    <w:nsid w:val="63B138C0"/>
    <w:multiLevelType w:val="hybridMultilevel"/>
    <w:tmpl w:val="CBE6DF54"/>
    <w:lvl w:ilvl="0" w:tplc="C2ACDF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69D96E78"/>
    <w:multiLevelType w:val="hybridMultilevel"/>
    <w:tmpl w:val="93E8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A3254"/>
    <w:multiLevelType w:val="hybridMultilevel"/>
    <w:tmpl w:val="DF9AB394"/>
    <w:lvl w:ilvl="0" w:tplc="EDB28A6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 w15:restartNumberingAfterBreak="0">
    <w:nsid w:val="7A7B13C8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3"/>
    <w:rsid w:val="0002385E"/>
    <w:rsid w:val="00060BCA"/>
    <w:rsid w:val="00083E2F"/>
    <w:rsid w:val="00087062"/>
    <w:rsid w:val="000E1FE7"/>
    <w:rsid w:val="000F7B09"/>
    <w:rsid w:val="001600B3"/>
    <w:rsid w:val="002160CF"/>
    <w:rsid w:val="002421D8"/>
    <w:rsid w:val="002B2C35"/>
    <w:rsid w:val="002B44D0"/>
    <w:rsid w:val="002D4650"/>
    <w:rsid w:val="00304B10"/>
    <w:rsid w:val="003247F4"/>
    <w:rsid w:val="003639F9"/>
    <w:rsid w:val="00395D24"/>
    <w:rsid w:val="003E4B86"/>
    <w:rsid w:val="003F7064"/>
    <w:rsid w:val="004551DC"/>
    <w:rsid w:val="00460BCF"/>
    <w:rsid w:val="004C4FE4"/>
    <w:rsid w:val="004D3A41"/>
    <w:rsid w:val="004E1C4A"/>
    <w:rsid w:val="005256F8"/>
    <w:rsid w:val="0055372B"/>
    <w:rsid w:val="00592CD4"/>
    <w:rsid w:val="005D5645"/>
    <w:rsid w:val="005D66C0"/>
    <w:rsid w:val="005E00DA"/>
    <w:rsid w:val="005E7467"/>
    <w:rsid w:val="00625D3C"/>
    <w:rsid w:val="0066355B"/>
    <w:rsid w:val="006B1C48"/>
    <w:rsid w:val="006E5A9E"/>
    <w:rsid w:val="006F7566"/>
    <w:rsid w:val="007122E7"/>
    <w:rsid w:val="00734AAE"/>
    <w:rsid w:val="0074151F"/>
    <w:rsid w:val="00761135"/>
    <w:rsid w:val="00783A5E"/>
    <w:rsid w:val="007D5978"/>
    <w:rsid w:val="007F1D2A"/>
    <w:rsid w:val="00805475"/>
    <w:rsid w:val="008C10D2"/>
    <w:rsid w:val="008E70F9"/>
    <w:rsid w:val="00915972"/>
    <w:rsid w:val="00952C4B"/>
    <w:rsid w:val="00952EA6"/>
    <w:rsid w:val="009541FB"/>
    <w:rsid w:val="009C7A9A"/>
    <w:rsid w:val="009E5EC2"/>
    <w:rsid w:val="00A100D0"/>
    <w:rsid w:val="00A51422"/>
    <w:rsid w:val="00A726E1"/>
    <w:rsid w:val="00AD3628"/>
    <w:rsid w:val="00AE58D6"/>
    <w:rsid w:val="00B73117"/>
    <w:rsid w:val="00B807CD"/>
    <w:rsid w:val="00BA7F20"/>
    <w:rsid w:val="00BB4937"/>
    <w:rsid w:val="00BD6628"/>
    <w:rsid w:val="00BE1A70"/>
    <w:rsid w:val="00BE590A"/>
    <w:rsid w:val="00BF4DAE"/>
    <w:rsid w:val="00C113C2"/>
    <w:rsid w:val="00C518C1"/>
    <w:rsid w:val="00C5515D"/>
    <w:rsid w:val="00CD6A89"/>
    <w:rsid w:val="00D00CE6"/>
    <w:rsid w:val="00D919BC"/>
    <w:rsid w:val="00DA5995"/>
    <w:rsid w:val="00DB5DE3"/>
    <w:rsid w:val="00DC1C4A"/>
    <w:rsid w:val="00DE7804"/>
    <w:rsid w:val="00E403E5"/>
    <w:rsid w:val="00E473DB"/>
    <w:rsid w:val="00E57C21"/>
    <w:rsid w:val="00E6006B"/>
    <w:rsid w:val="00E61889"/>
    <w:rsid w:val="00EB4798"/>
    <w:rsid w:val="00EB513E"/>
    <w:rsid w:val="00EC46F3"/>
    <w:rsid w:val="00F317BE"/>
    <w:rsid w:val="00F66E61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F55C"/>
  <w15:docId w15:val="{F6D92F28-B2DE-4EBB-97F2-AE609B3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0F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5D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D2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EC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Agenda_minute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Agenda_minutes1.dot</Template>
  <TotalTime>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Shervin Rad</cp:lastModifiedBy>
  <cp:revision>5</cp:revision>
  <cp:lastPrinted>2013-03-04T13:59:00Z</cp:lastPrinted>
  <dcterms:created xsi:type="dcterms:W3CDTF">2018-12-04T22:33:00Z</dcterms:created>
  <dcterms:modified xsi:type="dcterms:W3CDTF">2018-12-06T11:42:00Z</dcterms:modified>
</cp:coreProperties>
</file>