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144A4" w14:textId="77777777" w:rsidR="00DB5DE3" w:rsidRPr="006E5A9E" w:rsidRDefault="005D66C0">
      <w:pPr>
        <w:pStyle w:val="Heading3"/>
        <w:ind w:right="5103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728" behindDoc="1" locked="0" layoutInCell="1" allowOverlap="1" wp14:anchorId="77ACD8E9" wp14:editId="3D0A5AC1">
            <wp:simplePos x="0" y="0"/>
            <wp:positionH relativeFrom="column">
              <wp:posOffset>-408940</wp:posOffset>
            </wp:positionH>
            <wp:positionV relativeFrom="paragraph">
              <wp:posOffset>-153670</wp:posOffset>
            </wp:positionV>
            <wp:extent cx="7595870" cy="988695"/>
            <wp:effectExtent l="0" t="0" r="5080" b="1905"/>
            <wp:wrapNone/>
            <wp:docPr id="3" name="Picture 3" descr="UCL op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L open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DE3" w:rsidRPr="006E5A9E">
        <w:rPr>
          <w:rFonts w:asciiTheme="minorHAnsi" w:hAnsiTheme="minorHAnsi" w:cstheme="minorHAnsi"/>
        </w:rPr>
        <w:t>LONDON’S GLOBAL UNIVERSITY</w:t>
      </w:r>
    </w:p>
    <w:p w14:paraId="20234AA1" w14:textId="77777777" w:rsidR="009E5EC2" w:rsidRPr="006E5A9E" w:rsidRDefault="009E5EC2" w:rsidP="009E5EC2">
      <w:pPr>
        <w:rPr>
          <w:rFonts w:asciiTheme="minorHAnsi" w:hAnsiTheme="minorHAnsi" w:cstheme="minorHAnsi"/>
        </w:rPr>
      </w:pPr>
    </w:p>
    <w:p w14:paraId="04F2D07E" w14:textId="71E37C76" w:rsidR="009E5EC2" w:rsidRPr="006E5A9E" w:rsidRDefault="00625D3C" w:rsidP="009E5EC2">
      <w:pPr>
        <w:rPr>
          <w:rFonts w:asciiTheme="minorHAnsi" w:hAnsiTheme="minorHAnsi" w:cstheme="minorHAnsi"/>
          <w:b/>
          <w:i/>
        </w:rPr>
      </w:pPr>
      <w:r w:rsidRPr="006E5A9E">
        <w:rPr>
          <w:rFonts w:asciiTheme="minorHAnsi" w:hAnsiTheme="minorHAnsi" w:cstheme="minorHAnsi"/>
          <w:b/>
          <w:i/>
        </w:rPr>
        <w:t xml:space="preserve">Prof. </w:t>
      </w:r>
      <w:proofErr w:type="spellStart"/>
      <w:r w:rsidRPr="006E5A9E">
        <w:rPr>
          <w:rFonts w:asciiTheme="minorHAnsi" w:hAnsiTheme="minorHAnsi" w:cstheme="minorHAnsi"/>
          <w:b/>
          <w:i/>
        </w:rPr>
        <w:t>Michail</w:t>
      </w:r>
      <w:proofErr w:type="spellEnd"/>
      <w:r w:rsidRPr="006E5A9E">
        <w:rPr>
          <w:rFonts w:asciiTheme="minorHAnsi" w:hAnsiTheme="minorHAnsi" w:cstheme="minorHAnsi"/>
          <w:b/>
          <w:i/>
        </w:rPr>
        <w:t xml:space="preserve"> Stamatakis</w:t>
      </w:r>
    </w:p>
    <w:p w14:paraId="7235289E" w14:textId="77777777" w:rsidR="00DB5DE3" w:rsidRPr="006E5A9E" w:rsidRDefault="00DB5DE3">
      <w:pPr>
        <w:rPr>
          <w:rFonts w:asciiTheme="minorHAnsi" w:hAnsiTheme="minorHAnsi" w:cstheme="minorHAnsi"/>
          <w:caps/>
        </w:rPr>
      </w:pPr>
    </w:p>
    <w:p w14:paraId="7C643419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2B2FA948" w14:textId="77777777" w:rsidR="00DB5DE3" w:rsidRPr="006E5A9E" w:rsidRDefault="00DB5DE3">
      <w:pPr>
        <w:rPr>
          <w:rFonts w:asciiTheme="minorHAnsi" w:hAnsiTheme="minorHAnsi" w:cstheme="minorHAnsi"/>
        </w:rPr>
      </w:pPr>
    </w:p>
    <w:p w14:paraId="5E7DEEEB" w14:textId="77777777" w:rsidR="00DB5DE3" w:rsidRPr="006E5A9E" w:rsidRDefault="00DB5DE3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4"/>
        <w:gridCol w:w="5265"/>
      </w:tblGrid>
      <w:tr w:rsidR="00A51422" w:rsidRPr="006E5A9E" w14:paraId="081A9A06" w14:textId="77777777" w:rsidTr="00E61889">
        <w:trPr>
          <w:trHeight w:val="559"/>
        </w:trPr>
        <w:tc>
          <w:tcPr>
            <w:tcW w:w="5104" w:type="dxa"/>
            <w:shd w:val="clear" w:color="auto" w:fill="auto"/>
            <w:vAlign w:val="center"/>
          </w:tcPr>
          <w:p w14:paraId="20439D51" w14:textId="7914F6C2" w:rsidR="00395D24" w:rsidRPr="006E5A9E" w:rsidRDefault="00395D24" w:rsidP="00E61889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Date: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="00853FE8">
              <w:rPr>
                <w:rFonts w:asciiTheme="minorHAnsi" w:eastAsia="Calibri" w:hAnsiTheme="minorHAnsi" w:cstheme="minorHAnsi"/>
                <w:b/>
              </w:rPr>
              <w:t>05</w:t>
            </w:r>
            <w:bookmarkStart w:id="0" w:name="_GoBack"/>
            <w:bookmarkEnd w:id="0"/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853FE8">
              <w:rPr>
                <w:rFonts w:asciiTheme="minorHAnsi" w:eastAsia="Calibri" w:hAnsiTheme="minorHAnsi" w:cstheme="minorHAnsi"/>
                <w:b/>
              </w:rPr>
              <w:t>1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.1</w:t>
            </w:r>
            <w:r w:rsidR="003247F4" w:rsidRPr="006E5A9E">
              <w:rPr>
                <w:rFonts w:asciiTheme="minorHAnsi" w:eastAsia="Calibri" w:hAnsiTheme="minorHAnsi" w:cstheme="minorHAnsi"/>
                <w:b/>
              </w:rPr>
              <w:t>8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CF6EE23" w14:textId="06D5F772" w:rsidR="00395D24" w:rsidRPr="006E5A9E" w:rsidRDefault="009E5EC2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Last meeting’s date: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  </w:t>
            </w:r>
            <w:r w:rsidR="001914B9">
              <w:rPr>
                <w:rFonts w:asciiTheme="minorHAnsi" w:eastAsia="Calibri" w:hAnsiTheme="minorHAnsi" w:cstheme="minorHAnsi"/>
                <w:b/>
              </w:rPr>
              <w:t>23.10.18</w:t>
            </w:r>
          </w:p>
        </w:tc>
      </w:tr>
      <w:tr w:rsidR="00A51422" w:rsidRPr="006E5A9E" w14:paraId="4C4449D3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F937B78" w14:textId="77777777" w:rsidR="00395D24" w:rsidRPr="006E5A9E" w:rsidRDefault="00395D24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Student name</w:t>
            </w:r>
            <w:r w:rsidR="003E4B86" w:rsidRPr="006E5A9E">
              <w:rPr>
                <w:rFonts w:asciiTheme="minorHAnsi" w:eastAsia="Calibri" w:hAnsiTheme="minorHAnsi" w:cstheme="minorHAnsi"/>
                <w:b/>
              </w:rPr>
              <w:t>s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57F499A3" w14:textId="6798AAE4" w:rsidR="00395D24" w:rsidRPr="006E5A9E" w:rsidRDefault="00625D3C" w:rsidP="003E4B86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Alexander Hedberg, Shervin Sharifi Rad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5DB6E38C" w14:textId="77777777" w:rsidR="00395D24" w:rsidRPr="006E5A9E" w:rsidRDefault="009E5EC2" w:rsidP="003247F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Degree:  M</w:t>
            </w:r>
            <w:r w:rsidR="00EB513E" w:rsidRPr="006E5A9E">
              <w:rPr>
                <w:rFonts w:asciiTheme="minorHAnsi" w:eastAsia="Calibri" w:hAnsiTheme="minorHAnsi" w:cstheme="minorHAnsi"/>
                <w:b/>
              </w:rPr>
              <w:t>Eng</w:t>
            </w:r>
          </w:p>
        </w:tc>
      </w:tr>
      <w:tr w:rsidR="00A51422" w:rsidRPr="006E5A9E" w14:paraId="74DAF50E" w14:textId="77777777" w:rsidTr="00E61889">
        <w:trPr>
          <w:trHeight w:val="575"/>
        </w:trPr>
        <w:tc>
          <w:tcPr>
            <w:tcW w:w="5104" w:type="dxa"/>
            <w:shd w:val="clear" w:color="auto" w:fill="auto"/>
            <w:vAlign w:val="center"/>
          </w:tcPr>
          <w:p w14:paraId="72D106EE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Secondary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 xml:space="preserve">academic </w:t>
            </w:r>
            <w:r w:rsidRPr="006E5A9E">
              <w:rPr>
                <w:rFonts w:asciiTheme="minorHAnsi" w:eastAsia="Calibri" w:hAnsiTheme="minorHAnsi" w:cstheme="minorHAnsi"/>
                <w:b/>
              </w:rPr>
              <w:t>supervisor:</w:t>
            </w:r>
          </w:p>
          <w:p w14:paraId="5803CC26" w14:textId="695EA04B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>N/A</w:t>
            </w:r>
          </w:p>
        </w:tc>
        <w:tc>
          <w:tcPr>
            <w:tcW w:w="5265" w:type="dxa"/>
            <w:shd w:val="clear" w:color="auto" w:fill="auto"/>
            <w:vAlign w:val="center"/>
          </w:tcPr>
          <w:p w14:paraId="24BBB907" w14:textId="77777777" w:rsidR="00BE590A" w:rsidRPr="006E5A9E" w:rsidRDefault="00BE590A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PhD student/Researcher supervisor:</w:t>
            </w:r>
          </w:p>
          <w:p w14:paraId="50B6189C" w14:textId="577A5314" w:rsidR="00BE590A" w:rsidRPr="006E5A9E" w:rsidRDefault="00625D3C" w:rsidP="00E61889">
            <w:pPr>
              <w:spacing w:before="60" w:after="60"/>
              <w:rPr>
                <w:rFonts w:asciiTheme="minorHAnsi" w:eastAsia="Calibri" w:hAnsiTheme="minorHAnsi" w:cstheme="minorHAnsi"/>
              </w:rPr>
            </w:pPr>
            <w:r w:rsidRPr="006E5A9E">
              <w:rPr>
                <w:rFonts w:asciiTheme="minorHAnsi" w:eastAsia="Calibri" w:hAnsiTheme="minorHAnsi" w:cstheme="minorHAnsi"/>
              </w:rPr>
              <w:t xml:space="preserve">Prof. </w:t>
            </w:r>
            <w:proofErr w:type="spellStart"/>
            <w:r w:rsidRPr="006E5A9E">
              <w:rPr>
                <w:rFonts w:asciiTheme="minorHAnsi" w:eastAsia="Calibri" w:hAnsiTheme="minorHAnsi" w:cstheme="minorHAnsi"/>
              </w:rPr>
              <w:t>Michail</w:t>
            </w:r>
            <w:proofErr w:type="spellEnd"/>
            <w:r w:rsidRPr="006E5A9E">
              <w:rPr>
                <w:rFonts w:asciiTheme="minorHAnsi" w:eastAsia="Calibri" w:hAnsiTheme="minorHAnsi" w:cstheme="minorHAnsi"/>
              </w:rPr>
              <w:t xml:space="preserve"> Stamatakis</w:t>
            </w:r>
          </w:p>
        </w:tc>
      </w:tr>
      <w:tr w:rsidR="00A51422" w:rsidRPr="006E5A9E" w14:paraId="2205F70E" w14:textId="77777777" w:rsidTr="000F7B09">
        <w:trPr>
          <w:trHeight w:val="575"/>
        </w:trPr>
        <w:tc>
          <w:tcPr>
            <w:tcW w:w="10369" w:type="dxa"/>
            <w:gridSpan w:val="2"/>
            <w:shd w:val="clear" w:color="auto" w:fill="auto"/>
            <w:vAlign w:val="center"/>
          </w:tcPr>
          <w:p w14:paraId="0EF818DE" w14:textId="77777777" w:rsidR="00395D24" w:rsidRPr="006E5A9E" w:rsidRDefault="00395D24" w:rsidP="007122E7">
            <w:pPr>
              <w:spacing w:before="60" w:after="6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Project title:</w:t>
            </w:r>
          </w:p>
          <w:p w14:paraId="5EDEBD03" w14:textId="6B11FBDB" w:rsidR="00395D24" w:rsidRPr="006E5A9E" w:rsidRDefault="00625D3C" w:rsidP="007122E7">
            <w:pPr>
              <w:spacing w:before="60" w:after="60"/>
              <w:rPr>
                <w:rFonts w:asciiTheme="minorHAnsi" w:eastAsia="Calibri" w:hAnsiTheme="minorHAnsi" w:cstheme="minorHAnsi"/>
                <w:i/>
              </w:rPr>
            </w:pPr>
            <w:r w:rsidRPr="006E5A9E">
              <w:rPr>
                <w:rFonts w:asciiTheme="minorHAnsi" w:eastAsia="Calibri" w:hAnsiTheme="minorHAnsi" w:cstheme="minorHAnsi"/>
                <w:i/>
              </w:rPr>
              <w:t>Stochastic Modelling</w:t>
            </w:r>
          </w:p>
        </w:tc>
      </w:tr>
      <w:tr w:rsidR="00A51422" w:rsidRPr="006E5A9E" w14:paraId="70AA94F6" w14:textId="77777777" w:rsidTr="003247F4">
        <w:trPr>
          <w:trHeight w:val="2703"/>
        </w:trPr>
        <w:tc>
          <w:tcPr>
            <w:tcW w:w="10369" w:type="dxa"/>
            <w:gridSpan w:val="2"/>
            <w:shd w:val="clear" w:color="auto" w:fill="auto"/>
          </w:tcPr>
          <w:p w14:paraId="59E39B31" w14:textId="77777777" w:rsidR="00395D24" w:rsidRPr="006E5A9E" w:rsidRDefault="00E61889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Summary of last 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(as stated in email immediately following that meeting)</w:t>
            </w:r>
            <w:r w:rsidR="00C5515D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6A5FCD6A" w14:textId="77777777" w:rsidR="001914B9" w:rsidRPr="006E5A9E" w:rsidRDefault="001914B9" w:rsidP="001914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Further developing the proposed schedule with minor questions/comments/concerns.</w:t>
            </w:r>
          </w:p>
          <w:p w14:paraId="78583D96" w14:textId="77777777" w:rsidR="001914B9" w:rsidRPr="009735BC" w:rsidRDefault="001914B9" w:rsidP="001914B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Aim to meet bi-weekly and set goals for further weeks</w:t>
            </w:r>
          </w:p>
          <w:p w14:paraId="6C3F9AC7" w14:textId="77777777" w:rsidR="001914B9" w:rsidRPr="006E5A9E" w:rsidRDefault="001914B9" w:rsidP="001914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Any software can be used for the modelling such as python/MATLAB</w:t>
            </w:r>
          </w:p>
          <w:p w14:paraId="5F21A4B9" w14:textId="77777777" w:rsidR="001914B9" w:rsidRPr="001A771F" w:rsidRDefault="001914B9" w:rsidP="001914B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</w:rPr>
            </w:pPr>
            <w:r w:rsidRPr="009735BC">
              <w:rPr>
                <w:rFonts w:asciiTheme="minorHAnsi" w:hAnsiTheme="minorHAnsi" w:cstheme="minorHAnsi"/>
              </w:rPr>
              <w:t>Review and set more concrete deadlines and/or find best schedule solution for all parties</w:t>
            </w:r>
          </w:p>
          <w:p w14:paraId="599792E8" w14:textId="7A4DEAE8" w:rsidR="001914B9" w:rsidRPr="001914B9" w:rsidRDefault="001914B9" w:rsidP="001914B9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Develop a Gantt chart to plan ahead</w:t>
            </w:r>
          </w:p>
          <w:p w14:paraId="7916AECD" w14:textId="744D6E90" w:rsidR="00395D24" w:rsidRPr="006E5A9E" w:rsidRDefault="00E61889" w:rsidP="00395D24">
            <w:pPr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Supervisor’s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 xml:space="preserve"> actions</w:t>
            </w:r>
            <w:r w:rsidRPr="006E5A9E">
              <w:rPr>
                <w:rFonts w:asciiTheme="minorHAnsi" w:eastAsia="Calibri" w:hAnsiTheme="minorHAnsi" w:cstheme="minorHAnsi"/>
                <w:b/>
              </w:rPr>
              <w:t xml:space="preserve"> following last meeting</w:t>
            </w:r>
            <w:r w:rsidR="00395D24"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1A7AB626" w14:textId="3204F0E9" w:rsidR="00395D24" w:rsidRPr="006E5A9E" w:rsidRDefault="002B44D0" w:rsidP="00395D2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N/A</w:t>
            </w:r>
          </w:p>
        </w:tc>
      </w:tr>
      <w:tr w:rsidR="00A51422" w:rsidRPr="006E5A9E" w14:paraId="4FEF2D77" w14:textId="77777777" w:rsidTr="00E61889">
        <w:trPr>
          <w:trHeight w:val="1695"/>
        </w:trPr>
        <w:tc>
          <w:tcPr>
            <w:tcW w:w="10369" w:type="dxa"/>
            <w:gridSpan w:val="2"/>
            <w:shd w:val="clear" w:color="auto" w:fill="auto"/>
          </w:tcPr>
          <w:p w14:paraId="5B21944E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Main achievements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since last meeting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25E01DBB" w14:textId="77777777" w:rsidR="001914B9" w:rsidRPr="006E5A9E" w:rsidRDefault="001914B9" w:rsidP="001914B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Literature studie</w:t>
            </w:r>
            <w:r>
              <w:rPr>
                <w:rFonts w:asciiTheme="minorHAnsi" w:hAnsiTheme="minorHAnsi" w:cstheme="minorHAnsi"/>
              </w:rPr>
              <w:t>s</w:t>
            </w:r>
          </w:p>
          <w:p w14:paraId="21E1469C" w14:textId="77777777" w:rsidR="001914B9" w:rsidRPr="006E5A9E" w:rsidRDefault="001914B9" w:rsidP="001914B9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Big Data improved forecast ability</w:t>
            </w:r>
          </w:p>
          <w:p w14:paraId="5A5E8093" w14:textId="77777777" w:rsidR="001914B9" w:rsidRPr="006E5A9E" w:rsidRDefault="001914B9" w:rsidP="001914B9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Similar research has been carried out in regulatory context (ECB policy)</w:t>
            </w:r>
          </w:p>
          <w:p w14:paraId="76776030" w14:textId="77777777" w:rsidR="001914B9" w:rsidRPr="006E5A9E" w:rsidRDefault="001914B9" w:rsidP="001914B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Software preparation and learning</w:t>
            </w:r>
          </w:p>
          <w:p w14:paraId="2B6EACFD" w14:textId="4E2C13FC" w:rsidR="00AE58D6" w:rsidRPr="001914B9" w:rsidRDefault="00AE58D6" w:rsidP="001914B9">
            <w:pPr>
              <w:ind w:left="394"/>
              <w:rPr>
                <w:rFonts w:asciiTheme="minorHAnsi" w:hAnsiTheme="minorHAnsi" w:cstheme="minorHAnsi"/>
              </w:rPr>
            </w:pPr>
          </w:p>
        </w:tc>
      </w:tr>
      <w:tr w:rsidR="00A51422" w:rsidRPr="006E5A9E" w14:paraId="23B33496" w14:textId="77777777" w:rsidTr="00EC46F3">
        <w:trPr>
          <w:trHeight w:val="1508"/>
        </w:trPr>
        <w:tc>
          <w:tcPr>
            <w:tcW w:w="10369" w:type="dxa"/>
            <w:gridSpan w:val="2"/>
            <w:shd w:val="clear" w:color="auto" w:fill="auto"/>
          </w:tcPr>
          <w:p w14:paraId="25B019FB" w14:textId="77777777" w:rsidR="00395D24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 xml:space="preserve">Work planned for the coming </w:t>
            </w:r>
            <w:r w:rsidR="00E61889" w:rsidRPr="006E5A9E">
              <w:rPr>
                <w:rFonts w:asciiTheme="minorHAnsi" w:eastAsia="Calibri" w:hAnsiTheme="minorHAnsi" w:cstheme="minorHAnsi"/>
                <w:b/>
              </w:rPr>
              <w:t>period</w:t>
            </w:r>
            <w:r w:rsidRPr="006E5A9E">
              <w:rPr>
                <w:rFonts w:asciiTheme="minorHAnsi" w:eastAsia="Calibri" w:hAnsiTheme="minorHAnsi" w:cstheme="minorHAnsi"/>
                <w:b/>
              </w:rPr>
              <w:t>:</w:t>
            </w:r>
          </w:p>
          <w:p w14:paraId="48D361B2" w14:textId="77777777" w:rsidR="00395D24" w:rsidRDefault="001914B9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Choice of datasets and their availability </w:t>
            </w:r>
          </w:p>
          <w:p w14:paraId="02266ADC" w14:textId="43DD6768" w:rsidR="001914B9" w:rsidRDefault="001914B9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Economic justification of dataset correlation</w:t>
            </w:r>
          </w:p>
          <w:p w14:paraId="2DC037BD" w14:textId="77777777" w:rsidR="001914B9" w:rsidRDefault="001914B9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6E5A9E">
              <w:rPr>
                <w:rFonts w:asciiTheme="minorHAnsi" w:hAnsiTheme="minorHAnsi" w:cstheme="minorHAnsi"/>
              </w:rPr>
              <w:t>Learn use of data frames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2C00546A" w14:textId="74525E34" w:rsidR="001914B9" w:rsidRPr="006E5A9E" w:rsidRDefault="001914B9" w:rsidP="003247F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Investigating forecasting models </w:t>
            </w:r>
          </w:p>
        </w:tc>
      </w:tr>
      <w:tr w:rsidR="00A51422" w:rsidRPr="006E5A9E" w14:paraId="55096623" w14:textId="77777777" w:rsidTr="000F7B09">
        <w:trPr>
          <w:trHeight w:val="2152"/>
        </w:trPr>
        <w:tc>
          <w:tcPr>
            <w:tcW w:w="10369" w:type="dxa"/>
            <w:gridSpan w:val="2"/>
            <w:shd w:val="clear" w:color="auto" w:fill="auto"/>
          </w:tcPr>
          <w:p w14:paraId="2CF51C4F" w14:textId="77777777" w:rsidR="0002385E" w:rsidRPr="006E5A9E" w:rsidRDefault="00395D24" w:rsidP="00E61889">
            <w:pPr>
              <w:spacing w:before="120" w:after="120"/>
              <w:rPr>
                <w:rFonts w:asciiTheme="minorHAnsi" w:eastAsia="Calibri" w:hAnsiTheme="minorHAnsi" w:cstheme="minorHAnsi"/>
                <w:b/>
              </w:rPr>
            </w:pPr>
            <w:r w:rsidRPr="006E5A9E">
              <w:rPr>
                <w:rFonts w:asciiTheme="minorHAnsi" w:eastAsia="Calibri" w:hAnsiTheme="minorHAnsi" w:cstheme="minorHAnsi"/>
                <w:b/>
              </w:rPr>
              <w:t>Items for discussion at this meeting:</w:t>
            </w:r>
          </w:p>
          <w:p w14:paraId="76B0D4AE" w14:textId="77777777" w:rsidR="00915972" w:rsidRDefault="001914B9" w:rsidP="001914B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Presenting literature studies</w:t>
            </w:r>
          </w:p>
          <w:p w14:paraId="7D62DEC7" w14:textId="09ACC6F0" w:rsidR="001914B9" w:rsidRPr="001914B9" w:rsidRDefault="001914B9" w:rsidP="001914B9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Comparison of various forecasting models such as AR, MA, etc</w:t>
            </w:r>
          </w:p>
        </w:tc>
      </w:tr>
    </w:tbl>
    <w:p w14:paraId="64A031A4" w14:textId="77777777" w:rsidR="00395D24" w:rsidRPr="006E5A9E" w:rsidRDefault="00395D24" w:rsidP="00E61889">
      <w:pPr>
        <w:rPr>
          <w:rFonts w:asciiTheme="minorHAnsi" w:hAnsiTheme="minorHAnsi" w:cstheme="minorHAnsi"/>
        </w:rPr>
      </w:pPr>
    </w:p>
    <w:p w14:paraId="709D541D" w14:textId="77777777" w:rsidR="00EC46F3" w:rsidRPr="006E5A9E" w:rsidRDefault="003247F4" w:rsidP="003247F4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Student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 xml:space="preserve">________________________ </w:t>
      </w:r>
      <w:r w:rsidR="00EC46F3" w:rsidRPr="006E5A9E">
        <w:rPr>
          <w:rFonts w:asciiTheme="minorHAnsi" w:hAnsiTheme="minorHAnsi" w:cstheme="minorHAnsi"/>
        </w:rPr>
        <w:t xml:space="preserve">Student signature:_________________________ </w:t>
      </w:r>
    </w:p>
    <w:p w14:paraId="5EB0E02F" w14:textId="77777777" w:rsidR="00EC46F3" w:rsidRPr="006E5A9E" w:rsidRDefault="00EC46F3" w:rsidP="003247F4">
      <w:pPr>
        <w:ind w:hanging="426"/>
        <w:rPr>
          <w:rFonts w:asciiTheme="minorHAnsi" w:hAnsiTheme="minorHAnsi" w:cstheme="minorHAnsi"/>
        </w:rPr>
      </w:pPr>
    </w:p>
    <w:p w14:paraId="79DB933F" w14:textId="6975F7F3" w:rsidR="00EC46F3" w:rsidRPr="002D4650" w:rsidRDefault="003247F4" w:rsidP="002D4650">
      <w:pPr>
        <w:ind w:hanging="426"/>
        <w:rPr>
          <w:rFonts w:asciiTheme="minorHAnsi" w:hAnsiTheme="minorHAnsi" w:cstheme="minorHAnsi"/>
        </w:rPr>
      </w:pPr>
      <w:r w:rsidRPr="006E5A9E">
        <w:rPr>
          <w:rFonts w:asciiTheme="minorHAnsi" w:hAnsiTheme="minorHAnsi" w:cstheme="minorHAnsi"/>
        </w:rPr>
        <w:t xml:space="preserve">Supervisor </w:t>
      </w:r>
      <w:proofErr w:type="gramStart"/>
      <w:r w:rsidRPr="006E5A9E">
        <w:rPr>
          <w:rFonts w:asciiTheme="minorHAnsi" w:hAnsiTheme="minorHAnsi" w:cstheme="minorHAnsi"/>
        </w:rPr>
        <w:t>signature:_</w:t>
      </w:r>
      <w:proofErr w:type="gramEnd"/>
      <w:r w:rsidRPr="006E5A9E">
        <w:rPr>
          <w:rFonts w:asciiTheme="minorHAnsi" w:hAnsiTheme="minorHAnsi" w:cstheme="minorHAnsi"/>
        </w:rPr>
        <w:t>_________________________</w:t>
      </w:r>
    </w:p>
    <w:sectPr w:rsidR="00EC46F3" w:rsidRPr="002D4650" w:rsidSect="00EC46F3">
      <w:type w:val="continuous"/>
      <w:pgSz w:w="11899" w:h="16838" w:code="9"/>
      <w:pgMar w:top="851" w:right="567" w:bottom="851" w:left="1134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7CF55" w14:textId="77777777" w:rsidR="00FB527E" w:rsidRDefault="00FB527E">
      <w:r>
        <w:separator/>
      </w:r>
    </w:p>
  </w:endnote>
  <w:endnote w:type="continuationSeparator" w:id="0">
    <w:p w14:paraId="5F0F19A0" w14:textId="77777777" w:rsidR="00FB527E" w:rsidRDefault="00FB5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29D64" w14:textId="77777777" w:rsidR="00FB527E" w:rsidRDefault="00FB527E">
      <w:r>
        <w:separator/>
      </w:r>
    </w:p>
  </w:footnote>
  <w:footnote w:type="continuationSeparator" w:id="0">
    <w:p w14:paraId="4D8D5C13" w14:textId="77777777" w:rsidR="00FB527E" w:rsidRDefault="00FB5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4066"/>
    <w:multiLevelType w:val="hybridMultilevel"/>
    <w:tmpl w:val="30C42682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" w15:restartNumberingAfterBreak="0">
    <w:nsid w:val="21097DA5"/>
    <w:multiLevelType w:val="hybridMultilevel"/>
    <w:tmpl w:val="4DB82260"/>
    <w:lvl w:ilvl="0" w:tplc="4FF872B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84C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23BB0379"/>
    <w:multiLevelType w:val="hybridMultilevel"/>
    <w:tmpl w:val="DC3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47C62"/>
    <w:multiLevelType w:val="hybridMultilevel"/>
    <w:tmpl w:val="D6D8CFC8"/>
    <w:lvl w:ilvl="0" w:tplc="81180BE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3DC562EB"/>
    <w:multiLevelType w:val="hybridMultilevel"/>
    <w:tmpl w:val="2614163C"/>
    <w:lvl w:ilvl="0" w:tplc="3FC4D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4463D2"/>
    <w:multiLevelType w:val="hybridMultilevel"/>
    <w:tmpl w:val="BF22EC5A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 w15:restartNumberingAfterBreak="0">
    <w:nsid w:val="562D3FCA"/>
    <w:multiLevelType w:val="hybridMultilevel"/>
    <w:tmpl w:val="30C42682"/>
    <w:lvl w:ilvl="0" w:tplc="0809000F">
      <w:start w:val="1"/>
      <w:numFmt w:val="decimal"/>
      <w:lvlText w:val="%1."/>
      <w:lvlJc w:val="left"/>
      <w:pPr>
        <w:ind w:left="754" w:hanging="360"/>
      </w:pPr>
    </w:lvl>
    <w:lvl w:ilvl="1" w:tplc="08090019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 w15:restartNumberingAfterBreak="0">
    <w:nsid w:val="63B138C0"/>
    <w:multiLevelType w:val="hybridMultilevel"/>
    <w:tmpl w:val="C638FA8A"/>
    <w:lvl w:ilvl="0" w:tplc="C2ACDFD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69D96E78"/>
    <w:multiLevelType w:val="hybridMultilevel"/>
    <w:tmpl w:val="93E89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22225"/>
    <w:multiLevelType w:val="hybridMultilevel"/>
    <w:tmpl w:val="2A00C7EC"/>
    <w:lvl w:ilvl="0" w:tplc="C2ACDFD0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71BA3254"/>
    <w:multiLevelType w:val="hybridMultilevel"/>
    <w:tmpl w:val="DF9AB394"/>
    <w:lvl w:ilvl="0" w:tplc="EDB28A6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7A7B13C8"/>
    <w:multiLevelType w:val="hybridMultilevel"/>
    <w:tmpl w:val="E7729BEC"/>
    <w:lvl w:ilvl="0" w:tplc="7E52A4D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4" w:hanging="360"/>
      </w:pPr>
    </w:lvl>
    <w:lvl w:ilvl="2" w:tplc="240A001B" w:tentative="1">
      <w:start w:val="1"/>
      <w:numFmt w:val="lowerRoman"/>
      <w:lvlText w:val="%3."/>
      <w:lvlJc w:val="right"/>
      <w:pPr>
        <w:ind w:left="1834" w:hanging="180"/>
      </w:pPr>
    </w:lvl>
    <w:lvl w:ilvl="3" w:tplc="240A000F" w:tentative="1">
      <w:start w:val="1"/>
      <w:numFmt w:val="decimal"/>
      <w:lvlText w:val="%4."/>
      <w:lvlJc w:val="left"/>
      <w:pPr>
        <w:ind w:left="2554" w:hanging="360"/>
      </w:pPr>
    </w:lvl>
    <w:lvl w:ilvl="4" w:tplc="240A0019" w:tentative="1">
      <w:start w:val="1"/>
      <w:numFmt w:val="lowerLetter"/>
      <w:lvlText w:val="%5."/>
      <w:lvlJc w:val="left"/>
      <w:pPr>
        <w:ind w:left="3274" w:hanging="360"/>
      </w:pPr>
    </w:lvl>
    <w:lvl w:ilvl="5" w:tplc="240A001B" w:tentative="1">
      <w:start w:val="1"/>
      <w:numFmt w:val="lowerRoman"/>
      <w:lvlText w:val="%6."/>
      <w:lvlJc w:val="right"/>
      <w:pPr>
        <w:ind w:left="3994" w:hanging="180"/>
      </w:pPr>
    </w:lvl>
    <w:lvl w:ilvl="6" w:tplc="240A000F" w:tentative="1">
      <w:start w:val="1"/>
      <w:numFmt w:val="decimal"/>
      <w:lvlText w:val="%7."/>
      <w:lvlJc w:val="left"/>
      <w:pPr>
        <w:ind w:left="4714" w:hanging="360"/>
      </w:pPr>
    </w:lvl>
    <w:lvl w:ilvl="7" w:tplc="240A0019" w:tentative="1">
      <w:start w:val="1"/>
      <w:numFmt w:val="lowerLetter"/>
      <w:lvlText w:val="%8."/>
      <w:lvlJc w:val="left"/>
      <w:pPr>
        <w:ind w:left="5434" w:hanging="360"/>
      </w:pPr>
    </w:lvl>
    <w:lvl w:ilvl="8" w:tplc="24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9"/>
  </w:num>
  <w:num w:numId="7">
    <w:abstractNumId w:val="6"/>
  </w:num>
  <w:num w:numId="8">
    <w:abstractNumId w:val="12"/>
  </w:num>
  <w:num w:numId="9">
    <w:abstractNumId w:val="5"/>
  </w:num>
  <w:num w:numId="10">
    <w:abstractNumId w:val="3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3"/>
    <w:rsid w:val="0002385E"/>
    <w:rsid w:val="00060BCA"/>
    <w:rsid w:val="00083E2F"/>
    <w:rsid w:val="00087062"/>
    <w:rsid w:val="000E1FE7"/>
    <w:rsid w:val="000F7B09"/>
    <w:rsid w:val="001600B3"/>
    <w:rsid w:val="001914B9"/>
    <w:rsid w:val="002160CF"/>
    <w:rsid w:val="002421D8"/>
    <w:rsid w:val="002B2C35"/>
    <w:rsid w:val="002B44D0"/>
    <w:rsid w:val="002D4650"/>
    <w:rsid w:val="00304B10"/>
    <w:rsid w:val="003247F4"/>
    <w:rsid w:val="00395D24"/>
    <w:rsid w:val="003E4B86"/>
    <w:rsid w:val="003F7064"/>
    <w:rsid w:val="004551DC"/>
    <w:rsid w:val="004C4FE4"/>
    <w:rsid w:val="004D3A41"/>
    <w:rsid w:val="005256F8"/>
    <w:rsid w:val="0055372B"/>
    <w:rsid w:val="00592CD4"/>
    <w:rsid w:val="005D5645"/>
    <w:rsid w:val="005D66C0"/>
    <w:rsid w:val="005E00DA"/>
    <w:rsid w:val="00625D3C"/>
    <w:rsid w:val="0066355B"/>
    <w:rsid w:val="006B1C48"/>
    <w:rsid w:val="006E5A9E"/>
    <w:rsid w:val="006F7566"/>
    <w:rsid w:val="007122E7"/>
    <w:rsid w:val="00734AAE"/>
    <w:rsid w:val="00761135"/>
    <w:rsid w:val="00783A5E"/>
    <w:rsid w:val="007D5978"/>
    <w:rsid w:val="00805475"/>
    <w:rsid w:val="00853FE8"/>
    <w:rsid w:val="008C10D2"/>
    <w:rsid w:val="008E70F9"/>
    <w:rsid w:val="00915972"/>
    <w:rsid w:val="00952C4B"/>
    <w:rsid w:val="00952EA6"/>
    <w:rsid w:val="009541FB"/>
    <w:rsid w:val="009C7A9A"/>
    <w:rsid w:val="009E5EC2"/>
    <w:rsid w:val="00A100D0"/>
    <w:rsid w:val="00A51422"/>
    <w:rsid w:val="00A726E1"/>
    <w:rsid w:val="00AD3628"/>
    <w:rsid w:val="00AE19BD"/>
    <w:rsid w:val="00AE58D6"/>
    <w:rsid w:val="00B73117"/>
    <w:rsid w:val="00B807CD"/>
    <w:rsid w:val="00BA7F20"/>
    <w:rsid w:val="00BB4937"/>
    <w:rsid w:val="00BD6628"/>
    <w:rsid w:val="00BE1A70"/>
    <w:rsid w:val="00BE590A"/>
    <w:rsid w:val="00C113C2"/>
    <w:rsid w:val="00C518C1"/>
    <w:rsid w:val="00C5515D"/>
    <w:rsid w:val="00CD6A89"/>
    <w:rsid w:val="00D00CE6"/>
    <w:rsid w:val="00D919BC"/>
    <w:rsid w:val="00DA5995"/>
    <w:rsid w:val="00DB5DE3"/>
    <w:rsid w:val="00DC1C4A"/>
    <w:rsid w:val="00DE7804"/>
    <w:rsid w:val="00E473DB"/>
    <w:rsid w:val="00E57C21"/>
    <w:rsid w:val="00E6006B"/>
    <w:rsid w:val="00E61889"/>
    <w:rsid w:val="00EB4798"/>
    <w:rsid w:val="00EB513E"/>
    <w:rsid w:val="00EC46F3"/>
    <w:rsid w:val="00F317BE"/>
    <w:rsid w:val="00F66E61"/>
    <w:rsid w:val="00FB527E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5F55C"/>
  <w15:docId w15:val="{F6D92F28-B2DE-4EBB-97F2-AE609B36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7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E70F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95D2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D24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EC4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Agenda_minute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Agenda_minutes1.dot</Template>
  <TotalTime>196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</vt:lpstr>
    </vt:vector>
  </TitlesOfParts>
  <Company>UCL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</dc:title>
  <dc:creator>ucyosjg</dc:creator>
  <cp:lastModifiedBy>Shervin Rad</cp:lastModifiedBy>
  <cp:revision>23</cp:revision>
  <cp:lastPrinted>2013-03-04T13:59:00Z</cp:lastPrinted>
  <dcterms:created xsi:type="dcterms:W3CDTF">2018-09-25T16:09:00Z</dcterms:created>
  <dcterms:modified xsi:type="dcterms:W3CDTF">2018-12-06T11:30:00Z</dcterms:modified>
</cp:coreProperties>
</file>