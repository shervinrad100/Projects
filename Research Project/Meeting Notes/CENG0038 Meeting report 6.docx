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258A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258A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258A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258A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258AE" w:rsidRDefault="00625D3C" w:rsidP="009E5EC2">
      <w:pPr>
        <w:rPr>
          <w:rFonts w:asciiTheme="minorHAnsi" w:hAnsiTheme="minorHAnsi" w:cstheme="minorHAnsi"/>
          <w:b/>
          <w:i/>
        </w:rPr>
      </w:pPr>
      <w:r w:rsidRPr="006258A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258AE">
        <w:rPr>
          <w:rFonts w:asciiTheme="minorHAnsi" w:hAnsiTheme="minorHAnsi" w:cstheme="minorHAnsi"/>
          <w:b/>
          <w:i/>
        </w:rPr>
        <w:t>Michail</w:t>
      </w:r>
      <w:proofErr w:type="spellEnd"/>
      <w:r w:rsidRPr="006258A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258A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258A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258A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258A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258A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79E1B2F8" w:rsidR="00395D24" w:rsidRPr="006258A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840302" w:rsidRPr="006258AE">
              <w:rPr>
                <w:rFonts w:asciiTheme="minorHAnsi" w:eastAsia="Calibri" w:hAnsiTheme="minorHAnsi" w:cstheme="minorHAnsi"/>
                <w:b/>
              </w:rPr>
              <w:t>04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.1</w:t>
            </w:r>
            <w:r w:rsidR="00840302" w:rsidRPr="006258AE">
              <w:rPr>
                <w:rFonts w:asciiTheme="minorHAnsi" w:eastAsia="Calibri" w:hAnsiTheme="minorHAnsi" w:cstheme="minorHAnsi"/>
                <w:b/>
              </w:rPr>
              <w:t>2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258A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5B13A93F" w:rsidR="00395D24" w:rsidRPr="006258A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1858A7">
              <w:rPr>
                <w:rFonts w:asciiTheme="minorHAnsi" w:eastAsia="Calibri" w:hAnsiTheme="minorHAnsi" w:cstheme="minorHAnsi"/>
                <w:b/>
              </w:rPr>
              <w:t>26.11.18</w:t>
            </w:r>
          </w:p>
        </w:tc>
      </w:tr>
      <w:tr w:rsidR="00A51422" w:rsidRPr="006258A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258A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258AE">
              <w:rPr>
                <w:rFonts w:asciiTheme="minorHAnsi" w:eastAsia="Calibri" w:hAnsiTheme="minorHAnsi" w:cstheme="minorHAnsi"/>
                <w:b/>
              </w:rPr>
              <w:t>s</w:t>
            </w:r>
            <w:r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258A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258A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258A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258A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258A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258A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258A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258A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258A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258A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258A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258A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258A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258A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258A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258A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258A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258A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258A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258A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258AE">
              <w:rPr>
                <w:rFonts w:asciiTheme="minorHAnsi" w:eastAsia="Calibri" w:hAnsiTheme="minorHAnsi" w:cstheme="minorHAnsi"/>
                <w:b/>
              </w:rPr>
              <w:t>meeting</w:t>
            </w:r>
            <w:r w:rsidRPr="006258A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7F69D9DA" w14:textId="77777777" w:rsidR="001858A7" w:rsidRDefault="001858A7" w:rsidP="001858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error between the raw index and the moving average is constantly above 0</w:t>
            </w:r>
          </w:p>
          <w:p w14:paraId="1AD7880B" w14:textId="77777777" w:rsidR="001858A7" w:rsidRDefault="001858A7" w:rsidP="001858A7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Should the data be </w:t>
            </w:r>
            <w:proofErr w:type="spellStart"/>
            <w:r>
              <w:rPr>
                <w:rFonts w:asciiTheme="minorHAnsi" w:hAnsiTheme="minorHAnsi" w:cstheme="minorHAnsi"/>
              </w:rPr>
              <w:t>stationarized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AR to be </w:t>
            </w:r>
            <w:proofErr w:type="gramStart"/>
            <w:r>
              <w:rPr>
                <w:rFonts w:asciiTheme="minorHAnsi" w:hAnsiTheme="minorHAnsi" w:cstheme="minorHAnsi"/>
              </w:rPr>
              <w:t>used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D6617CA" w14:textId="34F7CA56" w:rsidR="00C9093D" w:rsidRDefault="00C9093D" w:rsidP="001858A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E56548">
              <w:rPr>
                <w:rFonts w:asciiTheme="minorHAnsi" w:hAnsiTheme="minorHAnsi" w:cstheme="minorHAnsi"/>
              </w:rPr>
              <w:t>Moving average rolling windows</w:t>
            </w:r>
          </w:p>
          <w:p w14:paraId="50ABAD52" w14:textId="588DEDEF" w:rsidR="00C9093D" w:rsidRDefault="0073382F" w:rsidP="001858A7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Multiple windows should be plotted and compared</w:t>
            </w:r>
          </w:p>
          <w:p w14:paraId="65251640" w14:textId="3056BCC5" w:rsidR="00C9093D" w:rsidRPr="00FE5B8B" w:rsidRDefault="0073382F" w:rsidP="001858A7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 model would make the error term to go to zero since the data will be stationary; thus</w:t>
            </w:r>
            <w:r w:rsidR="00041FA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eliminating some of the process. If done, it should be hand in hand with the MA model</w:t>
            </w:r>
          </w:p>
          <w:p w14:paraId="7916AECD" w14:textId="77777777" w:rsidR="00395D24" w:rsidRPr="006258A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258A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258A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258AE" w:rsidRDefault="002B44D0" w:rsidP="001858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258A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258A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0AAE8A9" w14:textId="77777777" w:rsidR="000E27FB" w:rsidRDefault="000E27FB" w:rsidP="008403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The reasons behind the peaks in the data were researched and causes were Quantitive easing and the financial crisis of 07</w:t>
            </w:r>
          </w:p>
          <w:p w14:paraId="2B6EACFD" w14:textId="255B4BCC" w:rsidR="0028552D" w:rsidRPr="006258AE" w:rsidRDefault="00041FA8" w:rsidP="008403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Moving averages with varying rolling windows were plotted</w:t>
            </w:r>
          </w:p>
        </w:tc>
      </w:tr>
      <w:tr w:rsidR="00A51422" w:rsidRPr="006258A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258A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period</w:t>
            </w:r>
            <w:r w:rsidRPr="006258AE">
              <w:rPr>
                <w:rFonts w:asciiTheme="minorHAnsi" w:eastAsia="Calibri" w:hAnsiTheme="minorHAnsi" w:cstheme="minorHAnsi"/>
                <w:b/>
              </w:rPr>
              <w:t>:</w:t>
            </w:r>
            <w:bookmarkStart w:id="0" w:name="_GoBack"/>
            <w:bookmarkEnd w:id="0"/>
          </w:p>
          <w:p w14:paraId="2CF93617" w14:textId="77777777" w:rsidR="00041FA8" w:rsidRDefault="00041FA8" w:rsidP="00041F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Plot autocorrelation function for that single index </w:t>
            </w:r>
          </w:p>
          <w:p w14:paraId="2C00546A" w14:textId="264A33F1" w:rsidR="00395D24" w:rsidRPr="006258AE" w:rsidRDefault="00041FA8" w:rsidP="00041FA8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 lag times between different moving averages</w:t>
            </w:r>
          </w:p>
        </w:tc>
      </w:tr>
      <w:tr w:rsidR="00A51422" w:rsidRPr="006258A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6258A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  <w:p w14:paraId="40199430" w14:textId="77777777" w:rsidR="00041FA8" w:rsidRDefault="00041FA8" w:rsidP="00041FA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calculating the autocorrelation function, does using 177 data points result in viable accuracy</w:t>
            </w:r>
          </w:p>
          <w:p w14:paraId="7D62DEC7" w14:textId="767DF2E1" w:rsidR="00041FA8" w:rsidRPr="00041FA8" w:rsidRDefault="00041FA8" w:rsidP="00041F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mean of the autocorrelation function was adjusted but was still higher that 0:</w:t>
            </w:r>
          </w:p>
        </w:tc>
      </w:tr>
    </w:tbl>
    <w:p w14:paraId="64A031A4" w14:textId="77777777" w:rsidR="00395D24" w:rsidRPr="006258A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258AE" w:rsidRDefault="003247F4" w:rsidP="003247F4">
      <w:pPr>
        <w:ind w:hanging="426"/>
        <w:rPr>
          <w:rFonts w:asciiTheme="minorHAnsi" w:hAnsiTheme="minorHAnsi" w:cstheme="minorHAnsi"/>
        </w:rPr>
      </w:pPr>
      <w:r w:rsidRPr="006258AE">
        <w:rPr>
          <w:rFonts w:asciiTheme="minorHAnsi" w:hAnsiTheme="minorHAnsi" w:cstheme="minorHAnsi"/>
        </w:rPr>
        <w:t xml:space="preserve">Student </w:t>
      </w:r>
      <w:proofErr w:type="gramStart"/>
      <w:r w:rsidRPr="006258AE">
        <w:rPr>
          <w:rFonts w:asciiTheme="minorHAnsi" w:hAnsiTheme="minorHAnsi" w:cstheme="minorHAnsi"/>
        </w:rPr>
        <w:t>signature:_</w:t>
      </w:r>
      <w:proofErr w:type="gramEnd"/>
      <w:r w:rsidRPr="006258AE">
        <w:rPr>
          <w:rFonts w:asciiTheme="minorHAnsi" w:hAnsiTheme="minorHAnsi" w:cstheme="minorHAnsi"/>
        </w:rPr>
        <w:t xml:space="preserve">________________________ </w:t>
      </w:r>
      <w:r w:rsidR="00EC46F3" w:rsidRPr="006258A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258A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3C304EB8" w:rsidR="00EC46F3" w:rsidRPr="001F7CE2" w:rsidRDefault="003247F4" w:rsidP="001F7CE2">
      <w:pPr>
        <w:ind w:hanging="426"/>
        <w:rPr>
          <w:rFonts w:asciiTheme="minorHAnsi" w:hAnsiTheme="minorHAnsi" w:cstheme="minorHAnsi"/>
        </w:rPr>
      </w:pPr>
      <w:r w:rsidRPr="006258AE">
        <w:rPr>
          <w:rFonts w:asciiTheme="minorHAnsi" w:hAnsiTheme="minorHAnsi" w:cstheme="minorHAnsi"/>
        </w:rPr>
        <w:t xml:space="preserve">Supervisor </w:t>
      </w:r>
      <w:proofErr w:type="gramStart"/>
      <w:r w:rsidRPr="006258AE">
        <w:rPr>
          <w:rFonts w:asciiTheme="minorHAnsi" w:hAnsiTheme="minorHAnsi" w:cstheme="minorHAnsi"/>
        </w:rPr>
        <w:t>signature:_</w:t>
      </w:r>
      <w:proofErr w:type="gramEnd"/>
      <w:r w:rsidRPr="006258AE">
        <w:rPr>
          <w:rFonts w:asciiTheme="minorHAnsi" w:hAnsiTheme="minorHAnsi" w:cstheme="minorHAnsi"/>
        </w:rPr>
        <w:t>_________________________</w:t>
      </w:r>
    </w:p>
    <w:sectPr w:rsidR="00EC46F3" w:rsidRPr="001F7CE2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63EE6" w14:textId="77777777" w:rsidR="00E43978" w:rsidRDefault="00E43978">
      <w:r>
        <w:separator/>
      </w:r>
    </w:p>
  </w:endnote>
  <w:endnote w:type="continuationSeparator" w:id="0">
    <w:p w14:paraId="6F67117D" w14:textId="77777777" w:rsidR="00E43978" w:rsidRDefault="00E4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49C06" w14:textId="77777777" w:rsidR="00E43978" w:rsidRDefault="00E43978">
      <w:r>
        <w:separator/>
      </w:r>
    </w:p>
  </w:footnote>
  <w:footnote w:type="continuationSeparator" w:id="0">
    <w:p w14:paraId="7FCE173E" w14:textId="77777777" w:rsidR="00E43978" w:rsidRDefault="00E43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2ED"/>
    <w:multiLevelType w:val="hybridMultilevel"/>
    <w:tmpl w:val="4732BE60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277"/>
    <w:multiLevelType w:val="hybridMultilevel"/>
    <w:tmpl w:val="2E863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C8D"/>
    <w:multiLevelType w:val="hybridMultilevel"/>
    <w:tmpl w:val="33522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290A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63B138C0"/>
    <w:multiLevelType w:val="hybridMultilevel"/>
    <w:tmpl w:val="C638FA8A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22225"/>
    <w:multiLevelType w:val="hybridMultilevel"/>
    <w:tmpl w:val="2A00C7EC"/>
    <w:lvl w:ilvl="0" w:tplc="C2ACDFD0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3"/>
  </w:num>
  <w:num w:numId="5">
    <w:abstractNumId w:val="4"/>
  </w:num>
  <w:num w:numId="6">
    <w:abstractNumId w:val="11"/>
  </w:num>
  <w:num w:numId="7">
    <w:abstractNumId w:val="9"/>
  </w:num>
  <w:num w:numId="8">
    <w:abstractNumId w:val="14"/>
  </w:num>
  <w:num w:numId="9">
    <w:abstractNumId w:val="8"/>
  </w:num>
  <w:num w:numId="10">
    <w:abstractNumId w:val="6"/>
  </w:num>
  <w:num w:numId="11">
    <w:abstractNumId w:val="1"/>
  </w:num>
  <w:num w:numId="12">
    <w:abstractNumId w:val="2"/>
  </w:num>
  <w:num w:numId="13">
    <w:abstractNumId w:val="1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41FA8"/>
    <w:rsid w:val="00060BCA"/>
    <w:rsid w:val="00083E2F"/>
    <w:rsid w:val="00087062"/>
    <w:rsid w:val="000E1FE7"/>
    <w:rsid w:val="000E27FB"/>
    <w:rsid w:val="000F7B09"/>
    <w:rsid w:val="001600B3"/>
    <w:rsid w:val="001858A7"/>
    <w:rsid w:val="001F7CE2"/>
    <w:rsid w:val="002160CF"/>
    <w:rsid w:val="002421D8"/>
    <w:rsid w:val="00280368"/>
    <w:rsid w:val="0028552D"/>
    <w:rsid w:val="002B44D0"/>
    <w:rsid w:val="00304B10"/>
    <w:rsid w:val="003247F4"/>
    <w:rsid w:val="00395D24"/>
    <w:rsid w:val="003E4B86"/>
    <w:rsid w:val="003F7064"/>
    <w:rsid w:val="004551DC"/>
    <w:rsid w:val="004C4FE4"/>
    <w:rsid w:val="004D3A41"/>
    <w:rsid w:val="005256F8"/>
    <w:rsid w:val="0055372B"/>
    <w:rsid w:val="00592CD4"/>
    <w:rsid w:val="005D5645"/>
    <w:rsid w:val="005D66C0"/>
    <w:rsid w:val="005E00DA"/>
    <w:rsid w:val="00611662"/>
    <w:rsid w:val="006258AE"/>
    <w:rsid w:val="00625D3C"/>
    <w:rsid w:val="0066355B"/>
    <w:rsid w:val="006B1C48"/>
    <w:rsid w:val="006F7566"/>
    <w:rsid w:val="00710F5B"/>
    <w:rsid w:val="007122E7"/>
    <w:rsid w:val="0073382F"/>
    <w:rsid w:val="00734AAE"/>
    <w:rsid w:val="00761135"/>
    <w:rsid w:val="00783A5E"/>
    <w:rsid w:val="007D5978"/>
    <w:rsid w:val="00805475"/>
    <w:rsid w:val="00840302"/>
    <w:rsid w:val="008C10D2"/>
    <w:rsid w:val="008E70F9"/>
    <w:rsid w:val="00915972"/>
    <w:rsid w:val="0092738F"/>
    <w:rsid w:val="00952EA6"/>
    <w:rsid w:val="009C7A9A"/>
    <w:rsid w:val="009E5EC2"/>
    <w:rsid w:val="00A100D0"/>
    <w:rsid w:val="00A51422"/>
    <w:rsid w:val="00A726E1"/>
    <w:rsid w:val="00A92C83"/>
    <w:rsid w:val="00AD3628"/>
    <w:rsid w:val="00AE58D6"/>
    <w:rsid w:val="00B34644"/>
    <w:rsid w:val="00B73117"/>
    <w:rsid w:val="00B807CD"/>
    <w:rsid w:val="00BA7F20"/>
    <w:rsid w:val="00BB4937"/>
    <w:rsid w:val="00BD6628"/>
    <w:rsid w:val="00BE1A70"/>
    <w:rsid w:val="00BE590A"/>
    <w:rsid w:val="00C113C2"/>
    <w:rsid w:val="00C518C1"/>
    <w:rsid w:val="00C5515D"/>
    <w:rsid w:val="00C9093D"/>
    <w:rsid w:val="00D00CE6"/>
    <w:rsid w:val="00D34E0D"/>
    <w:rsid w:val="00D919BC"/>
    <w:rsid w:val="00DA5995"/>
    <w:rsid w:val="00DB5DE3"/>
    <w:rsid w:val="00DC1C4A"/>
    <w:rsid w:val="00DD3CFA"/>
    <w:rsid w:val="00DE7804"/>
    <w:rsid w:val="00E43978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1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83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30</cp:revision>
  <cp:lastPrinted>2013-03-04T13:59:00Z</cp:lastPrinted>
  <dcterms:created xsi:type="dcterms:W3CDTF">2018-09-25T16:09:00Z</dcterms:created>
  <dcterms:modified xsi:type="dcterms:W3CDTF">2018-12-06T11:42:00Z</dcterms:modified>
</cp:coreProperties>
</file>