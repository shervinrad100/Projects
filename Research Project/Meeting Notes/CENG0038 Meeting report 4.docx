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144A4" w14:textId="77777777" w:rsidR="00DB5DE3" w:rsidRPr="006258AE" w:rsidRDefault="005D66C0">
      <w:pPr>
        <w:pStyle w:val="Heading3"/>
        <w:ind w:right="5103"/>
        <w:rPr>
          <w:rFonts w:asciiTheme="minorHAnsi" w:hAnsiTheme="minorHAnsi" w:cstheme="minorHAnsi"/>
        </w:rPr>
      </w:pPr>
      <w:r w:rsidRPr="006258AE">
        <w:rPr>
          <w:rFonts w:asciiTheme="minorHAnsi" w:hAnsiTheme="minorHAnsi" w:cstheme="minorHAnsi"/>
          <w:noProof/>
          <w:lang w:eastAsia="en-GB"/>
        </w:rPr>
        <w:drawing>
          <wp:anchor distT="0" distB="0" distL="114300" distR="114300" simplePos="0" relativeHeight="251657728" behindDoc="1" locked="0" layoutInCell="1" allowOverlap="1" wp14:anchorId="77ACD8E9" wp14:editId="3D0A5AC1">
            <wp:simplePos x="0" y="0"/>
            <wp:positionH relativeFrom="column">
              <wp:posOffset>-408940</wp:posOffset>
            </wp:positionH>
            <wp:positionV relativeFrom="paragraph">
              <wp:posOffset>-153670</wp:posOffset>
            </wp:positionV>
            <wp:extent cx="7595870" cy="988695"/>
            <wp:effectExtent l="0" t="0" r="5080" b="1905"/>
            <wp:wrapNone/>
            <wp:docPr id="3" name="Picture 3" descr="UCL ope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CL open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870" cy="988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DE3" w:rsidRPr="006258AE">
        <w:rPr>
          <w:rFonts w:asciiTheme="minorHAnsi" w:hAnsiTheme="minorHAnsi" w:cstheme="minorHAnsi"/>
        </w:rPr>
        <w:t>LONDON’S GLOBAL UNIVERSITY</w:t>
      </w:r>
    </w:p>
    <w:p w14:paraId="20234AA1" w14:textId="77777777" w:rsidR="009E5EC2" w:rsidRPr="006258AE" w:rsidRDefault="009E5EC2" w:rsidP="009E5EC2">
      <w:pPr>
        <w:rPr>
          <w:rFonts w:asciiTheme="minorHAnsi" w:hAnsiTheme="minorHAnsi" w:cstheme="minorHAnsi"/>
        </w:rPr>
      </w:pPr>
    </w:p>
    <w:p w14:paraId="04F2D07E" w14:textId="71E37C76" w:rsidR="009E5EC2" w:rsidRPr="006258AE" w:rsidRDefault="00625D3C" w:rsidP="009E5EC2">
      <w:pPr>
        <w:rPr>
          <w:rFonts w:asciiTheme="minorHAnsi" w:hAnsiTheme="minorHAnsi" w:cstheme="minorHAnsi"/>
          <w:b/>
          <w:i/>
        </w:rPr>
      </w:pPr>
      <w:r w:rsidRPr="006258AE">
        <w:rPr>
          <w:rFonts w:asciiTheme="minorHAnsi" w:hAnsiTheme="minorHAnsi" w:cstheme="minorHAnsi"/>
          <w:b/>
          <w:i/>
        </w:rPr>
        <w:t xml:space="preserve">Prof. </w:t>
      </w:r>
      <w:proofErr w:type="spellStart"/>
      <w:r w:rsidRPr="006258AE">
        <w:rPr>
          <w:rFonts w:asciiTheme="minorHAnsi" w:hAnsiTheme="minorHAnsi" w:cstheme="minorHAnsi"/>
          <w:b/>
          <w:i/>
        </w:rPr>
        <w:t>Michail</w:t>
      </w:r>
      <w:proofErr w:type="spellEnd"/>
      <w:r w:rsidRPr="006258AE">
        <w:rPr>
          <w:rFonts w:asciiTheme="minorHAnsi" w:hAnsiTheme="minorHAnsi" w:cstheme="minorHAnsi"/>
          <w:b/>
          <w:i/>
        </w:rPr>
        <w:t xml:space="preserve"> Stamatakis</w:t>
      </w:r>
    </w:p>
    <w:p w14:paraId="7235289E" w14:textId="77777777" w:rsidR="00DB5DE3" w:rsidRPr="006258AE" w:rsidRDefault="00DB5DE3">
      <w:pPr>
        <w:rPr>
          <w:rFonts w:asciiTheme="minorHAnsi" w:hAnsiTheme="minorHAnsi" w:cstheme="minorHAnsi"/>
          <w:caps/>
        </w:rPr>
      </w:pPr>
    </w:p>
    <w:p w14:paraId="7C643419" w14:textId="77777777" w:rsidR="00DB5DE3" w:rsidRPr="006258AE" w:rsidRDefault="00DB5DE3">
      <w:pPr>
        <w:rPr>
          <w:rFonts w:asciiTheme="minorHAnsi" w:hAnsiTheme="minorHAnsi" w:cstheme="minorHAnsi"/>
        </w:rPr>
      </w:pPr>
    </w:p>
    <w:p w14:paraId="2B2FA948" w14:textId="77777777" w:rsidR="00DB5DE3" w:rsidRPr="006258AE" w:rsidRDefault="00DB5DE3">
      <w:pPr>
        <w:rPr>
          <w:rFonts w:asciiTheme="minorHAnsi" w:hAnsiTheme="minorHAnsi" w:cstheme="minorHAnsi"/>
        </w:rPr>
      </w:pPr>
    </w:p>
    <w:p w14:paraId="5E7DEEEB" w14:textId="77777777" w:rsidR="00DB5DE3" w:rsidRPr="006258AE" w:rsidRDefault="00DB5DE3">
      <w:pPr>
        <w:rPr>
          <w:rFonts w:asciiTheme="minorHAnsi" w:hAnsiTheme="minorHAnsi" w:cstheme="minorHAnsi"/>
          <w:noProof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4"/>
        <w:gridCol w:w="5265"/>
      </w:tblGrid>
      <w:tr w:rsidR="00A51422" w:rsidRPr="006258AE" w14:paraId="081A9A06" w14:textId="77777777" w:rsidTr="00E61889">
        <w:trPr>
          <w:trHeight w:val="559"/>
        </w:trPr>
        <w:tc>
          <w:tcPr>
            <w:tcW w:w="5104" w:type="dxa"/>
            <w:shd w:val="clear" w:color="auto" w:fill="auto"/>
            <w:vAlign w:val="center"/>
          </w:tcPr>
          <w:p w14:paraId="20439D51" w14:textId="79E1B2F8" w:rsidR="00395D24" w:rsidRPr="006258AE" w:rsidRDefault="00395D24" w:rsidP="00E61889">
            <w:pPr>
              <w:rPr>
                <w:rFonts w:asciiTheme="minorHAnsi" w:eastAsia="Calibri" w:hAnsiTheme="minorHAnsi" w:cstheme="minorHAnsi"/>
                <w:b/>
              </w:rPr>
            </w:pPr>
            <w:r w:rsidRPr="006258AE">
              <w:rPr>
                <w:rFonts w:asciiTheme="minorHAnsi" w:eastAsia="Calibri" w:hAnsiTheme="minorHAnsi" w:cstheme="minorHAnsi"/>
                <w:b/>
              </w:rPr>
              <w:t xml:space="preserve">Date: </w:t>
            </w:r>
            <w:r w:rsidR="00E61889" w:rsidRPr="006258AE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="00840302" w:rsidRPr="006258AE">
              <w:rPr>
                <w:rFonts w:asciiTheme="minorHAnsi" w:eastAsia="Calibri" w:hAnsiTheme="minorHAnsi" w:cstheme="minorHAnsi"/>
                <w:b/>
              </w:rPr>
              <w:t>04</w:t>
            </w:r>
            <w:r w:rsidR="00E61889" w:rsidRPr="006258AE">
              <w:rPr>
                <w:rFonts w:asciiTheme="minorHAnsi" w:eastAsia="Calibri" w:hAnsiTheme="minorHAnsi" w:cstheme="minorHAnsi"/>
                <w:b/>
              </w:rPr>
              <w:t>.1</w:t>
            </w:r>
            <w:r w:rsidR="00840302" w:rsidRPr="006258AE">
              <w:rPr>
                <w:rFonts w:asciiTheme="minorHAnsi" w:eastAsia="Calibri" w:hAnsiTheme="minorHAnsi" w:cstheme="minorHAnsi"/>
                <w:b/>
              </w:rPr>
              <w:t>2</w:t>
            </w:r>
            <w:r w:rsidR="00E61889" w:rsidRPr="006258AE">
              <w:rPr>
                <w:rFonts w:asciiTheme="minorHAnsi" w:eastAsia="Calibri" w:hAnsiTheme="minorHAnsi" w:cstheme="minorHAnsi"/>
                <w:b/>
              </w:rPr>
              <w:t>.1</w:t>
            </w:r>
            <w:r w:rsidR="003247F4" w:rsidRPr="006258AE">
              <w:rPr>
                <w:rFonts w:asciiTheme="minorHAnsi" w:eastAsia="Calibri" w:hAnsiTheme="minorHAnsi" w:cstheme="minorHAnsi"/>
                <w:b/>
              </w:rPr>
              <w:t>8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5CF6EE23" w14:textId="11DC1185" w:rsidR="00395D24" w:rsidRPr="006258AE" w:rsidRDefault="009E5EC2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258AE">
              <w:rPr>
                <w:rFonts w:asciiTheme="minorHAnsi" w:eastAsia="Calibri" w:hAnsiTheme="minorHAnsi" w:cstheme="minorHAnsi"/>
                <w:b/>
              </w:rPr>
              <w:t>Last meeting’s date:</w:t>
            </w:r>
            <w:r w:rsidR="00E61889" w:rsidRPr="006258AE">
              <w:rPr>
                <w:rFonts w:asciiTheme="minorHAnsi" w:eastAsia="Calibri" w:hAnsiTheme="minorHAnsi" w:cstheme="minorHAnsi"/>
                <w:b/>
              </w:rPr>
              <w:t xml:space="preserve">  </w:t>
            </w:r>
            <w:r w:rsidR="00625D3C" w:rsidRPr="006258AE">
              <w:rPr>
                <w:rFonts w:asciiTheme="minorHAnsi" w:eastAsia="Calibri" w:hAnsiTheme="minorHAnsi" w:cstheme="minorHAnsi"/>
                <w:b/>
              </w:rPr>
              <w:t>N/A</w:t>
            </w:r>
          </w:p>
        </w:tc>
      </w:tr>
      <w:tr w:rsidR="00A51422" w:rsidRPr="006258AE" w14:paraId="4C4449D3" w14:textId="77777777" w:rsidTr="00E61889">
        <w:trPr>
          <w:trHeight w:val="575"/>
        </w:trPr>
        <w:tc>
          <w:tcPr>
            <w:tcW w:w="5104" w:type="dxa"/>
            <w:shd w:val="clear" w:color="auto" w:fill="auto"/>
            <w:vAlign w:val="center"/>
          </w:tcPr>
          <w:p w14:paraId="7F937B78" w14:textId="77777777" w:rsidR="00395D24" w:rsidRPr="006258AE" w:rsidRDefault="00395D24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258AE">
              <w:rPr>
                <w:rFonts w:asciiTheme="minorHAnsi" w:eastAsia="Calibri" w:hAnsiTheme="minorHAnsi" w:cstheme="minorHAnsi"/>
                <w:b/>
              </w:rPr>
              <w:t>Student name</w:t>
            </w:r>
            <w:r w:rsidR="003E4B86" w:rsidRPr="006258AE">
              <w:rPr>
                <w:rFonts w:asciiTheme="minorHAnsi" w:eastAsia="Calibri" w:hAnsiTheme="minorHAnsi" w:cstheme="minorHAnsi"/>
                <w:b/>
              </w:rPr>
              <w:t>s</w:t>
            </w:r>
            <w:r w:rsidRPr="006258A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57F499A3" w14:textId="6798AAE4" w:rsidR="00395D24" w:rsidRPr="006258AE" w:rsidRDefault="00625D3C" w:rsidP="003E4B86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258AE">
              <w:rPr>
                <w:rFonts w:asciiTheme="minorHAnsi" w:eastAsia="Calibri" w:hAnsiTheme="minorHAnsi" w:cstheme="minorHAnsi"/>
              </w:rPr>
              <w:t>Alexander Hedberg, Shervin Sharifi Rad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5DB6E38C" w14:textId="77777777" w:rsidR="00395D24" w:rsidRPr="006258AE" w:rsidRDefault="009E5EC2" w:rsidP="003247F4">
            <w:pPr>
              <w:rPr>
                <w:rFonts w:asciiTheme="minorHAnsi" w:eastAsia="Calibri" w:hAnsiTheme="minorHAnsi" w:cstheme="minorHAnsi"/>
                <w:b/>
              </w:rPr>
            </w:pPr>
            <w:r w:rsidRPr="006258AE">
              <w:rPr>
                <w:rFonts w:asciiTheme="minorHAnsi" w:eastAsia="Calibri" w:hAnsiTheme="minorHAnsi" w:cstheme="minorHAnsi"/>
                <w:b/>
              </w:rPr>
              <w:t>Degree:  M</w:t>
            </w:r>
            <w:r w:rsidR="00EB513E" w:rsidRPr="006258AE">
              <w:rPr>
                <w:rFonts w:asciiTheme="minorHAnsi" w:eastAsia="Calibri" w:hAnsiTheme="minorHAnsi" w:cstheme="minorHAnsi"/>
                <w:b/>
              </w:rPr>
              <w:t>Eng</w:t>
            </w:r>
          </w:p>
        </w:tc>
      </w:tr>
      <w:tr w:rsidR="00A51422" w:rsidRPr="006258AE" w14:paraId="74DAF50E" w14:textId="77777777" w:rsidTr="00E61889">
        <w:trPr>
          <w:trHeight w:val="575"/>
        </w:trPr>
        <w:tc>
          <w:tcPr>
            <w:tcW w:w="5104" w:type="dxa"/>
            <w:shd w:val="clear" w:color="auto" w:fill="auto"/>
            <w:vAlign w:val="center"/>
          </w:tcPr>
          <w:p w14:paraId="72D106EE" w14:textId="77777777" w:rsidR="00BE590A" w:rsidRPr="006258AE" w:rsidRDefault="00BE590A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258AE">
              <w:rPr>
                <w:rFonts w:asciiTheme="minorHAnsi" w:eastAsia="Calibri" w:hAnsiTheme="minorHAnsi" w:cstheme="minorHAnsi"/>
                <w:b/>
              </w:rPr>
              <w:t xml:space="preserve">Secondary </w:t>
            </w:r>
            <w:r w:rsidR="00E61889" w:rsidRPr="006258AE">
              <w:rPr>
                <w:rFonts w:asciiTheme="minorHAnsi" w:eastAsia="Calibri" w:hAnsiTheme="minorHAnsi" w:cstheme="minorHAnsi"/>
                <w:b/>
              </w:rPr>
              <w:t xml:space="preserve">academic </w:t>
            </w:r>
            <w:r w:rsidRPr="006258AE">
              <w:rPr>
                <w:rFonts w:asciiTheme="minorHAnsi" w:eastAsia="Calibri" w:hAnsiTheme="minorHAnsi" w:cstheme="minorHAnsi"/>
                <w:b/>
              </w:rPr>
              <w:t>supervisor:</w:t>
            </w:r>
          </w:p>
          <w:p w14:paraId="5803CC26" w14:textId="695EA04B" w:rsidR="00BE590A" w:rsidRPr="006258AE" w:rsidRDefault="00625D3C" w:rsidP="00E61889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258AE">
              <w:rPr>
                <w:rFonts w:asciiTheme="minorHAnsi" w:eastAsia="Calibri" w:hAnsiTheme="minorHAnsi" w:cstheme="minorHAnsi"/>
              </w:rPr>
              <w:t>N/A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24BBB907" w14:textId="77777777" w:rsidR="00BE590A" w:rsidRPr="006258AE" w:rsidRDefault="00BE590A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258AE">
              <w:rPr>
                <w:rFonts w:asciiTheme="minorHAnsi" w:eastAsia="Calibri" w:hAnsiTheme="minorHAnsi" w:cstheme="minorHAnsi"/>
                <w:b/>
              </w:rPr>
              <w:t>PhD student/Researcher supervisor:</w:t>
            </w:r>
          </w:p>
          <w:p w14:paraId="50B6189C" w14:textId="577A5314" w:rsidR="00BE590A" w:rsidRPr="006258AE" w:rsidRDefault="00625D3C" w:rsidP="00E61889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258AE">
              <w:rPr>
                <w:rFonts w:asciiTheme="minorHAnsi" w:eastAsia="Calibri" w:hAnsiTheme="minorHAnsi" w:cstheme="minorHAnsi"/>
              </w:rPr>
              <w:t xml:space="preserve">Prof. </w:t>
            </w:r>
            <w:proofErr w:type="spellStart"/>
            <w:r w:rsidRPr="006258AE">
              <w:rPr>
                <w:rFonts w:asciiTheme="minorHAnsi" w:eastAsia="Calibri" w:hAnsiTheme="minorHAnsi" w:cstheme="minorHAnsi"/>
              </w:rPr>
              <w:t>Michail</w:t>
            </w:r>
            <w:proofErr w:type="spellEnd"/>
            <w:r w:rsidRPr="006258AE">
              <w:rPr>
                <w:rFonts w:asciiTheme="minorHAnsi" w:eastAsia="Calibri" w:hAnsiTheme="minorHAnsi" w:cstheme="minorHAnsi"/>
              </w:rPr>
              <w:t xml:space="preserve"> Stamatakis</w:t>
            </w:r>
          </w:p>
        </w:tc>
      </w:tr>
      <w:tr w:rsidR="00A51422" w:rsidRPr="006258AE" w14:paraId="2205F70E" w14:textId="77777777" w:rsidTr="000F7B09">
        <w:trPr>
          <w:trHeight w:val="575"/>
        </w:trPr>
        <w:tc>
          <w:tcPr>
            <w:tcW w:w="10369" w:type="dxa"/>
            <w:gridSpan w:val="2"/>
            <w:shd w:val="clear" w:color="auto" w:fill="auto"/>
            <w:vAlign w:val="center"/>
          </w:tcPr>
          <w:p w14:paraId="0EF818DE" w14:textId="77777777" w:rsidR="00395D24" w:rsidRPr="006258AE" w:rsidRDefault="00395D24" w:rsidP="007122E7">
            <w:pPr>
              <w:spacing w:before="60" w:after="60"/>
              <w:rPr>
                <w:rFonts w:asciiTheme="minorHAnsi" w:eastAsia="Calibri" w:hAnsiTheme="minorHAnsi" w:cstheme="minorHAnsi"/>
                <w:b/>
              </w:rPr>
            </w:pPr>
            <w:r w:rsidRPr="006258AE">
              <w:rPr>
                <w:rFonts w:asciiTheme="minorHAnsi" w:eastAsia="Calibri" w:hAnsiTheme="minorHAnsi" w:cstheme="minorHAnsi"/>
                <w:b/>
              </w:rPr>
              <w:t>Project title:</w:t>
            </w:r>
          </w:p>
          <w:p w14:paraId="5EDEBD03" w14:textId="6B11FBDB" w:rsidR="00395D24" w:rsidRPr="006258AE" w:rsidRDefault="00625D3C" w:rsidP="007122E7">
            <w:pPr>
              <w:spacing w:before="60" w:after="60"/>
              <w:rPr>
                <w:rFonts w:asciiTheme="minorHAnsi" w:eastAsia="Calibri" w:hAnsiTheme="minorHAnsi" w:cstheme="minorHAnsi"/>
                <w:i/>
              </w:rPr>
            </w:pPr>
            <w:r w:rsidRPr="006258AE">
              <w:rPr>
                <w:rFonts w:asciiTheme="minorHAnsi" w:eastAsia="Calibri" w:hAnsiTheme="minorHAnsi" w:cstheme="minorHAnsi"/>
                <w:i/>
              </w:rPr>
              <w:t>Stochastic Modelling</w:t>
            </w:r>
          </w:p>
        </w:tc>
      </w:tr>
      <w:tr w:rsidR="00A51422" w:rsidRPr="006258AE" w14:paraId="70AA94F6" w14:textId="77777777" w:rsidTr="003247F4">
        <w:trPr>
          <w:trHeight w:val="2703"/>
        </w:trPr>
        <w:tc>
          <w:tcPr>
            <w:tcW w:w="10369" w:type="dxa"/>
            <w:gridSpan w:val="2"/>
            <w:shd w:val="clear" w:color="auto" w:fill="auto"/>
          </w:tcPr>
          <w:p w14:paraId="59E39B31" w14:textId="77777777" w:rsidR="00395D24" w:rsidRPr="006258AE" w:rsidRDefault="00E61889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258AE">
              <w:rPr>
                <w:rFonts w:asciiTheme="minorHAnsi" w:eastAsia="Calibri" w:hAnsiTheme="minorHAnsi" w:cstheme="minorHAnsi"/>
                <w:b/>
              </w:rPr>
              <w:t xml:space="preserve">Summary of last </w:t>
            </w:r>
            <w:r w:rsidR="00C5515D" w:rsidRPr="006258AE">
              <w:rPr>
                <w:rFonts w:asciiTheme="minorHAnsi" w:eastAsia="Calibri" w:hAnsiTheme="minorHAnsi" w:cstheme="minorHAnsi"/>
                <w:b/>
              </w:rPr>
              <w:t>meeting</w:t>
            </w:r>
            <w:r w:rsidRPr="006258AE">
              <w:rPr>
                <w:rFonts w:asciiTheme="minorHAnsi" w:eastAsia="Calibri" w:hAnsiTheme="minorHAnsi" w:cstheme="minorHAnsi"/>
                <w:b/>
              </w:rPr>
              <w:t xml:space="preserve"> (as stated in email immediately following that meeting)</w:t>
            </w:r>
            <w:r w:rsidR="00C5515D" w:rsidRPr="006258A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7D6617CA" w14:textId="77777777" w:rsidR="00C9093D" w:rsidRDefault="00C9093D" w:rsidP="00C9093D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 w:rsidRPr="00E56548">
              <w:rPr>
                <w:rFonts w:asciiTheme="minorHAnsi" w:hAnsiTheme="minorHAnsi" w:cstheme="minorHAnsi"/>
              </w:rPr>
              <w:t>Moving average rolling windows</w:t>
            </w:r>
          </w:p>
          <w:p w14:paraId="50ABAD52" w14:textId="588DEDEF" w:rsidR="00C9093D" w:rsidRDefault="0073382F" w:rsidP="00C9093D">
            <w:pPr>
              <w:pStyle w:val="ListParagraph"/>
              <w:numPr>
                <w:ilvl w:val="1"/>
                <w:numId w:val="1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Multiple windows should be plotted and compared</w:t>
            </w:r>
          </w:p>
          <w:p w14:paraId="65251640" w14:textId="0C537D46" w:rsidR="00C9093D" w:rsidRPr="00FE5B8B" w:rsidRDefault="0073382F" w:rsidP="00C9093D">
            <w:pPr>
              <w:pStyle w:val="ListParagraph"/>
              <w:numPr>
                <w:ilvl w:val="1"/>
                <w:numId w:val="1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AR model would make the error term to go to zero since the data will be stationary; </w:t>
            </w:r>
            <w:proofErr w:type="gramStart"/>
            <w:r>
              <w:rPr>
                <w:rFonts w:asciiTheme="minorHAnsi" w:hAnsiTheme="minorHAnsi" w:cstheme="minorHAnsi"/>
              </w:rPr>
              <w:t>thus</w:t>
            </w:r>
            <w:proofErr w:type="gramEnd"/>
            <w:r>
              <w:rPr>
                <w:rFonts w:asciiTheme="minorHAnsi" w:hAnsiTheme="minorHAnsi" w:cstheme="minorHAnsi"/>
              </w:rPr>
              <w:t xml:space="preserve"> eliminating some of the process. If done, it should be hand in hand with the MA model</w:t>
            </w:r>
            <w:bookmarkStart w:id="0" w:name="_GoBack"/>
            <w:bookmarkEnd w:id="0"/>
          </w:p>
          <w:p w14:paraId="5AD391EE" w14:textId="77777777" w:rsidR="00C9093D" w:rsidRDefault="00C9093D" w:rsidP="00C9093D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</w:t>
            </w:r>
          </w:p>
          <w:p w14:paraId="01923AE5" w14:textId="1270FC76" w:rsidR="00C9093D" w:rsidRDefault="00C9093D" w:rsidP="00C9093D">
            <w:pPr>
              <w:pStyle w:val="ListParagraph"/>
              <w:numPr>
                <w:ilvl w:val="1"/>
                <w:numId w:val="1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data seems interesting and worthy of the analysis</w:t>
            </w:r>
          </w:p>
          <w:p w14:paraId="61EA1817" w14:textId="1CC80865" w:rsidR="00C9093D" w:rsidRDefault="00C9093D" w:rsidP="00C9093D">
            <w:pPr>
              <w:pStyle w:val="ListParagraph"/>
              <w:numPr>
                <w:ilvl w:val="1"/>
                <w:numId w:val="1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data should be chosen in an isolated economic system where </w:t>
            </w:r>
            <w:r w:rsidR="0073382F">
              <w:rPr>
                <w:rFonts w:asciiTheme="minorHAnsi" w:hAnsiTheme="minorHAnsi" w:cstheme="minorHAnsi"/>
              </w:rPr>
              <w:t>geopolitics or human drivers play little role (i.e. not energy or cryptocurrency)</w:t>
            </w:r>
          </w:p>
          <w:p w14:paraId="032EE36F" w14:textId="6D2BF4BA" w:rsidR="00C9093D" w:rsidRPr="0073382F" w:rsidRDefault="0073382F" w:rsidP="0073382F">
            <w:pPr>
              <w:pStyle w:val="ListParagraph"/>
              <w:numPr>
                <w:ilvl w:val="1"/>
                <w:numId w:val="1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drivers should be macro-economic indices to mitigate anomalies risen from single transactions within a market</w:t>
            </w:r>
          </w:p>
          <w:p w14:paraId="7916AECD" w14:textId="77777777" w:rsidR="00395D24" w:rsidRPr="006258AE" w:rsidRDefault="00E61889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258AE">
              <w:rPr>
                <w:rFonts w:asciiTheme="minorHAnsi" w:eastAsia="Calibri" w:hAnsiTheme="minorHAnsi" w:cstheme="minorHAnsi"/>
                <w:b/>
              </w:rPr>
              <w:t>Supervisor’s</w:t>
            </w:r>
            <w:r w:rsidR="00395D24" w:rsidRPr="006258AE">
              <w:rPr>
                <w:rFonts w:asciiTheme="minorHAnsi" w:eastAsia="Calibri" w:hAnsiTheme="minorHAnsi" w:cstheme="minorHAnsi"/>
                <w:b/>
              </w:rPr>
              <w:t xml:space="preserve"> actions</w:t>
            </w:r>
            <w:r w:rsidRPr="006258AE">
              <w:rPr>
                <w:rFonts w:asciiTheme="minorHAnsi" w:eastAsia="Calibri" w:hAnsiTheme="minorHAnsi" w:cstheme="minorHAnsi"/>
                <w:b/>
              </w:rPr>
              <w:t xml:space="preserve"> following last meeting</w:t>
            </w:r>
            <w:r w:rsidR="00395D24" w:rsidRPr="006258A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1A7AB626" w14:textId="3204F0E9" w:rsidR="00395D24" w:rsidRPr="006258AE" w:rsidRDefault="002B44D0" w:rsidP="00395D2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>N/A</w:t>
            </w:r>
          </w:p>
        </w:tc>
      </w:tr>
      <w:tr w:rsidR="00A51422" w:rsidRPr="006258AE" w14:paraId="4FEF2D77" w14:textId="77777777" w:rsidTr="00E61889">
        <w:trPr>
          <w:trHeight w:val="1695"/>
        </w:trPr>
        <w:tc>
          <w:tcPr>
            <w:tcW w:w="10369" w:type="dxa"/>
            <w:gridSpan w:val="2"/>
            <w:shd w:val="clear" w:color="auto" w:fill="auto"/>
          </w:tcPr>
          <w:p w14:paraId="5B21944E" w14:textId="77777777" w:rsidR="00395D24" w:rsidRPr="006258AE" w:rsidRDefault="00395D24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258AE">
              <w:rPr>
                <w:rFonts w:asciiTheme="minorHAnsi" w:eastAsia="Calibri" w:hAnsiTheme="minorHAnsi" w:cstheme="minorHAnsi"/>
                <w:b/>
              </w:rPr>
              <w:t xml:space="preserve">Main achievements </w:t>
            </w:r>
            <w:r w:rsidR="00E61889" w:rsidRPr="006258AE">
              <w:rPr>
                <w:rFonts w:asciiTheme="minorHAnsi" w:eastAsia="Calibri" w:hAnsiTheme="minorHAnsi" w:cstheme="minorHAnsi"/>
                <w:b/>
              </w:rPr>
              <w:t>since last meeting</w:t>
            </w:r>
            <w:r w:rsidRPr="006258A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690C33C5" w14:textId="77777777" w:rsidR="00AE58D6" w:rsidRPr="006258AE" w:rsidRDefault="00840302" w:rsidP="0084030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>Data frames correctly parsed and time series were formatted</w:t>
            </w:r>
          </w:p>
          <w:p w14:paraId="49D9D1F3" w14:textId="77777777" w:rsidR="00840302" w:rsidRPr="006258AE" w:rsidRDefault="00840302" w:rsidP="0084030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>Moving averages were calculated for the “real disposable personal income” and plotted along with the data</w:t>
            </w:r>
          </w:p>
          <w:p w14:paraId="2B6EACFD" w14:textId="48FEE253" w:rsidR="000E27FB" w:rsidRPr="006258AE" w:rsidRDefault="000E27FB" w:rsidP="00840302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>The reasons behind the peaks in the data were researched and causes were Quantitive easing and the financial crisis of 07</w:t>
            </w:r>
          </w:p>
        </w:tc>
      </w:tr>
      <w:tr w:rsidR="00A51422" w:rsidRPr="006258AE" w14:paraId="23B33496" w14:textId="77777777" w:rsidTr="00EC46F3">
        <w:trPr>
          <w:trHeight w:val="1508"/>
        </w:trPr>
        <w:tc>
          <w:tcPr>
            <w:tcW w:w="10369" w:type="dxa"/>
            <w:gridSpan w:val="2"/>
            <w:shd w:val="clear" w:color="auto" w:fill="auto"/>
          </w:tcPr>
          <w:p w14:paraId="25B019FB" w14:textId="77777777" w:rsidR="00395D24" w:rsidRPr="006258AE" w:rsidRDefault="00395D24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258AE">
              <w:rPr>
                <w:rFonts w:asciiTheme="minorHAnsi" w:eastAsia="Calibri" w:hAnsiTheme="minorHAnsi" w:cstheme="minorHAnsi"/>
                <w:b/>
              </w:rPr>
              <w:t xml:space="preserve">Work planned for the coming </w:t>
            </w:r>
            <w:r w:rsidR="00E61889" w:rsidRPr="006258AE">
              <w:rPr>
                <w:rFonts w:asciiTheme="minorHAnsi" w:eastAsia="Calibri" w:hAnsiTheme="minorHAnsi" w:cstheme="minorHAnsi"/>
                <w:b/>
              </w:rPr>
              <w:t>period</w:t>
            </w:r>
            <w:r w:rsidRPr="006258A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78B93C51" w14:textId="74695AF3" w:rsidR="00A92C83" w:rsidRPr="006258AE" w:rsidRDefault="00A92C83" w:rsidP="00A92C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>Moving average rolling window:</w:t>
            </w:r>
          </w:p>
          <w:p w14:paraId="7FA5D88A" w14:textId="6E52C76B" w:rsidR="00A92C83" w:rsidRPr="006258AE" w:rsidRDefault="00A92C83" w:rsidP="00A92C8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 xml:space="preserve">Use </w:t>
            </w:r>
            <w:proofErr w:type="spellStart"/>
            <w:r w:rsidRPr="006258AE">
              <w:rPr>
                <w:rFonts w:asciiTheme="minorHAnsi" w:hAnsiTheme="minorHAnsi" w:cstheme="minorHAnsi"/>
              </w:rPr>
              <w:t>centered</w:t>
            </w:r>
            <w:proofErr w:type="spellEnd"/>
            <w:r w:rsidRPr="006258AE">
              <w:rPr>
                <w:rFonts w:asciiTheme="minorHAnsi" w:hAnsiTheme="minorHAnsi" w:cstheme="minorHAnsi"/>
              </w:rPr>
              <w:t xml:space="preserve"> rolling window and compare results</w:t>
            </w:r>
          </w:p>
          <w:p w14:paraId="18712D15" w14:textId="77777777" w:rsidR="00A92C83" w:rsidRPr="006258AE" w:rsidRDefault="00A92C83" w:rsidP="00A92C8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>If offset persists use alternative autocorrelation function</w:t>
            </w:r>
          </w:p>
          <w:p w14:paraId="48DB3759" w14:textId="77777777" w:rsidR="00A92C83" w:rsidRPr="006258AE" w:rsidRDefault="00A92C83" w:rsidP="00A92C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>Use literature to compare MA and AR models for forecasting</w:t>
            </w:r>
          </w:p>
          <w:p w14:paraId="2C00546A" w14:textId="1CE73E6E" w:rsidR="00395D24" w:rsidRPr="006258AE" w:rsidRDefault="00A92C83" w:rsidP="00A92C8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>Plot autocorrelation function for various rolling windows</w:t>
            </w:r>
          </w:p>
        </w:tc>
      </w:tr>
      <w:tr w:rsidR="00A51422" w:rsidRPr="006258AE" w14:paraId="55096623" w14:textId="77777777" w:rsidTr="000F7B09">
        <w:trPr>
          <w:trHeight w:val="2152"/>
        </w:trPr>
        <w:tc>
          <w:tcPr>
            <w:tcW w:w="10369" w:type="dxa"/>
            <w:gridSpan w:val="2"/>
            <w:shd w:val="clear" w:color="auto" w:fill="auto"/>
          </w:tcPr>
          <w:p w14:paraId="2CF51C4F" w14:textId="77777777" w:rsidR="0002385E" w:rsidRPr="006258AE" w:rsidRDefault="00395D24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258AE">
              <w:rPr>
                <w:rFonts w:asciiTheme="minorHAnsi" w:eastAsia="Calibri" w:hAnsiTheme="minorHAnsi" w:cstheme="minorHAnsi"/>
                <w:b/>
              </w:rPr>
              <w:lastRenderedPageBreak/>
              <w:t>Items for discussion at this meeting:</w:t>
            </w:r>
          </w:p>
          <w:p w14:paraId="6846FED5" w14:textId="3C558086" w:rsidR="00915972" w:rsidRPr="006258AE" w:rsidRDefault="00840302" w:rsidP="0084030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>Requirements for the draft report due in January</w:t>
            </w:r>
          </w:p>
          <w:p w14:paraId="645F64E1" w14:textId="3AADF803" w:rsidR="00840302" w:rsidRPr="006258AE" w:rsidRDefault="00840302" w:rsidP="0084030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>The rolling window of the moving average</w:t>
            </w:r>
          </w:p>
          <w:p w14:paraId="3F1050A0" w14:textId="7DB393BC" w:rsidR="00840302" w:rsidRPr="006258AE" w:rsidRDefault="00840302" w:rsidP="0084030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 xml:space="preserve">The current use of backward rolling window causes the MA to be constantly result in positive errors. </w:t>
            </w:r>
          </w:p>
          <w:p w14:paraId="7D62DEC7" w14:textId="2044C8B2" w:rsidR="00710F5B" w:rsidRPr="006258AE" w:rsidRDefault="00D34E0D" w:rsidP="00D34E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258AE">
              <w:rPr>
                <w:rFonts w:asciiTheme="minorHAnsi" w:hAnsiTheme="minorHAnsi" w:cstheme="minorHAnsi"/>
              </w:rPr>
              <w:t>Meeting forms procedure</w:t>
            </w:r>
          </w:p>
        </w:tc>
      </w:tr>
    </w:tbl>
    <w:p w14:paraId="64A031A4" w14:textId="77777777" w:rsidR="00395D24" w:rsidRPr="006258AE" w:rsidRDefault="00395D24" w:rsidP="00E61889">
      <w:pPr>
        <w:rPr>
          <w:rFonts w:asciiTheme="minorHAnsi" w:hAnsiTheme="minorHAnsi" w:cstheme="minorHAnsi"/>
        </w:rPr>
      </w:pPr>
    </w:p>
    <w:p w14:paraId="709D541D" w14:textId="77777777" w:rsidR="00EC46F3" w:rsidRPr="006258AE" w:rsidRDefault="003247F4" w:rsidP="003247F4">
      <w:pPr>
        <w:ind w:hanging="426"/>
        <w:rPr>
          <w:rFonts w:asciiTheme="minorHAnsi" w:hAnsiTheme="minorHAnsi" w:cstheme="minorHAnsi"/>
        </w:rPr>
      </w:pPr>
      <w:r w:rsidRPr="006258AE">
        <w:rPr>
          <w:rFonts w:asciiTheme="minorHAnsi" w:hAnsiTheme="minorHAnsi" w:cstheme="minorHAnsi"/>
        </w:rPr>
        <w:t xml:space="preserve">Student </w:t>
      </w:r>
      <w:proofErr w:type="gramStart"/>
      <w:r w:rsidRPr="006258AE">
        <w:rPr>
          <w:rFonts w:asciiTheme="minorHAnsi" w:hAnsiTheme="minorHAnsi" w:cstheme="minorHAnsi"/>
        </w:rPr>
        <w:t>signature:_</w:t>
      </w:r>
      <w:proofErr w:type="gramEnd"/>
      <w:r w:rsidRPr="006258AE">
        <w:rPr>
          <w:rFonts w:asciiTheme="minorHAnsi" w:hAnsiTheme="minorHAnsi" w:cstheme="minorHAnsi"/>
        </w:rPr>
        <w:t xml:space="preserve">________________________ </w:t>
      </w:r>
      <w:r w:rsidR="00EC46F3" w:rsidRPr="006258AE">
        <w:rPr>
          <w:rFonts w:asciiTheme="minorHAnsi" w:hAnsiTheme="minorHAnsi" w:cstheme="minorHAnsi"/>
        </w:rPr>
        <w:t xml:space="preserve">Student signature:_________________________ </w:t>
      </w:r>
    </w:p>
    <w:p w14:paraId="5EB0E02F" w14:textId="77777777" w:rsidR="00EC46F3" w:rsidRPr="006258AE" w:rsidRDefault="00EC46F3" w:rsidP="003247F4">
      <w:pPr>
        <w:ind w:hanging="426"/>
        <w:rPr>
          <w:rFonts w:asciiTheme="minorHAnsi" w:hAnsiTheme="minorHAnsi" w:cstheme="minorHAnsi"/>
        </w:rPr>
      </w:pPr>
    </w:p>
    <w:p w14:paraId="79DB933F" w14:textId="3C304EB8" w:rsidR="00EC46F3" w:rsidRPr="001F7CE2" w:rsidRDefault="003247F4" w:rsidP="001F7CE2">
      <w:pPr>
        <w:ind w:hanging="426"/>
        <w:rPr>
          <w:rFonts w:asciiTheme="minorHAnsi" w:hAnsiTheme="minorHAnsi" w:cstheme="minorHAnsi"/>
        </w:rPr>
      </w:pPr>
      <w:r w:rsidRPr="006258AE">
        <w:rPr>
          <w:rFonts w:asciiTheme="minorHAnsi" w:hAnsiTheme="minorHAnsi" w:cstheme="minorHAnsi"/>
        </w:rPr>
        <w:t xml:space="preserve">Supervisor </w:t>
      </w:r>
      <w:proofErr w:type="gramStart"/>
      <w:r w:rsidRPr="006258AE">
        <w:rPr>
          <w:rFonts w:asciiTheme="minorHAnsi" w:hAnsiTheme="minorHAnsi" w:cstheme="minorHAnsi"/>
        </w:rPr>
        <w:t>signature:_</w:t>
      </w:r>
      <w:proofErr w:type="gramEnd"/>
      <w:r w:rsidRPr="006258AE">
        <w:rPr>
          <w:rFonts w:asciiTheme="minorHAnsi" w:hAnsiTheme="minorHAnsi" w:cstheme="minorHAnsi"/>
        </w:rPr>
        <w:t>_________________________</w:t>
      </w:r>
    </w:p>
    <w:sectPr w:rsidR="00EC46F3" w:rsidRPr="001F7CE2" w:rsidSect="00EC46F3">
      <w:type w:val="continuous"/>
      <w:pgSz w:w="11899" w:h="16838" w:code="9"/>
      <w:pgMar w:top="851" w:right="567" w:bottom="851" w:left="1134" w:header="709" w:footer="709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C3BBA" w14:textId="77777777" w:rsidR="00280368" w:rsidRDefault="00280368">
      <w:r>
        <w:separator/>
      </w:r>
    </w:p>
  </w:endnote>
  <w:endnote w:type="continuationSeparator" w:id="0">
    <w:p w14:paraId="7A847202" w14:textId="77777777" w:rsidR="00280368" w:rsidRDefault="00280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7DE9B" w14:textId="77777777" w:rsidR="00280368" w:rsidRDefault="00280368">
      <w:r>
        <w:separator/>
      </w:r>
    </w:p>
  </w:footnote>
  <w:footnote w:type="continuationSeparator" w:id="0">
    <w:p w14:paraId="4896CCF1" w14:textId="77777777" w:rsidR="00280368" w:rsidRDefault="00280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34277"/>
    <w:multiLevelType w:val="hybridMultilevel"/>
    <w:tmpl w:val="2E863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2C8D"/>
    <w:multiLevelType w:val="hybridMultilevel"/>
    <w:tmpl w:val="33522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97DA5"/>
    <w:multiLevelType w:val="hybridMultilevel"/>
    <w:tmpl w:val="4DB82260"/>
    <w:lvl w:ilvl="0" w:tplc="4FF872B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A384C"/>
    <w:multiLevelType w:val="hybridMultilevel"/>
    <w:tmpl w:val="E7729BEC"/>
    <w:lvl w:ilvl="0" w:tplc="7E52A4D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23BB0379"/>
    <w:multiLevelType w:val="hybridMultilevel"/>
    <w:tmpl w:val="DC3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47C62"/>
    <w:multiLevelType w:val="hybridMultilevel"/>
    <w:tmpl w:val="D6D8CFC8"/>
    <w:lvl w:ilvl="0" w:tplc="81180BE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 w15:restartNumberingAfterBreak="0">
    <w:nsid w:val="3DC562EB"/>
    <w:multiLevelType w:val="hybridMultilevel"/>
    <w:tmpl w:val="2614163C"/>
    <w:lvl w:ilvl="0" w:tplc="3FC4D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4463D2"/>
    <w:multiLevelType w:val="hybridMultilevel"/>
    <w:tmpl w:val="7A14C7AC"/>
    <w:lvl w:ilvl="0" w:tplc="0809000F">
      <w:start w:val="1"/>
      <w:numFmt w:val="decimal"/>
      <w:lvlText w:val="%1."/>
      <w:lvlJc w:val="left"/>
      <w:pPr>
        <w:ind w:left="754" w:hanging="360"/>
      </w:pPr>
    </w:lvl>
    <w:lvl w:ilvl="1" w:tplc="08090019" w:tentative="1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 w15:restartNumberingAfterBreak="0">
    <w:nsid w:val="63B138C0"/>
    <w:multiLevelType w:val="hybridMultilevel"/>
    <w:tmpl w:val="C638FA8A"/>
    <w:lvl w:ilvl="0" w:tplc="C2ACDFD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14" w:hanging="360"/>
      </w:pPr>
    </w:lvl>
    <w:lvl w:ilvl="2" w:tplc="240A001B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9" w15:restartNumberingAfterBreak="0">
    <w:nsid w:val="69D96E78"/>
    <w:multiLevelType w:val="hybridMultilevel"/>
    <w:tmpl w:val="93E89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22225"/>
    <w:multiLevelType w:val="hybridMultilevel"/>
    <w:tmpl w:val="2A00C7EC"/>
    <w:lvl w:ilvl="0" w:tplc="C2ACDFD0">
      <w:start w:val="1"/>
      <w:numFmt w:val="decimal"/>
      <w:lvlText w:val="%1."/>
      <w:lvlJc w:val="left"/>
      <w:pPr>
        <w:ind w:left="44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 w15:restartNumberingAfterBreak="0">
    <w:nsid w:val="71BA3254"/>
    <w:multiLevelType w:val="hybridMultilevel"/>
    <w:tmpl w:val="DF9AB394"/>
    <w:lvl w:ilvl="0" w:tplc="EDB28A6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2" w15:restartNumberingAfterBreak="0">
    <w:nsid w:val="7A7B13C8"/>
    <w:multiLevelType w:val="hybridMultilevel"/>
    <w:tmpl w:val="E7729BEC"/>
    <w:lvl w:ilvl="0" w:tplc="7E52A4D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1"/>
  </w:num>
  <w:num w:numId="5">
    <w:abstractNumId w:val="2"/>
  </w:num>
  <w:num w:numId="6">
    <w:abstractNumId w:val="9"/>
  </w:num>
  <w:num w:numId="7">
    <w:abstractNumId w:val="7"/>
  </w:num>
  <w:num w:numId="8">
    <w:abstractNumId w:val="12"/>
  </w:num>
  <w:num w:numId="9">
    <w:abstractNumId w:val="6"/>
  </w:num>
  <w:num w:numId="10">
    <w:abstractNumId w:val="4"/>
  </w:num>
  <w:num w:numId="11">
    <w:abstractNumId w:val="0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E3"/>
    <w:rsid w:val="0002385E"/>
    <w:rsid w:val="00060BCA"/>
    <w:rsid w:val="00083E2F"/>
    <w:rsid w:val="00087062"/>
    <w:rsid w:val="000E1FE7"/>
    <w:rsid w:val="000E27FB"/>
    <w:rsid w:val="000F7B09"/>
    <w:rsid w:val="001600B3"/>
    <w:rsid w:val="001F7CE2"/>
    <w:rsid w:val="002160CF"/>
    <w:rsid w:val="002421D8"/>
    <w:rsid w:val="00280368"/>
    <w:rsid w:val="002B44D0"/>
    <w:rsid w:val="00304B10"/>
    <w:rsid w:val="003247F4"/>
    <w:rsid w:val="00395D24"/>
    <w:rsid w:val="003E4B86"/>
    <w:rsid w:val="003F7064"/>
    <w:rsid w:val="004551DC"/>
    <w:rsid w:val="004C4FE4"/>
    <w:rsid w:val="004D3A41"/>
    <w:rsid w:val="005256F8"/>
    <w:rsid w:val="0055372B"/>
    <w:rsid w:val="00592CD4"/>
    <w:rsid w:val="005D5645"/>
    <w:rsid w:val="005D66C0"/>
    <w:rsid w:val="005E00DA"/>
    <w:rsid w:val="00611662"/>
    <w:rsid w:val="006258AE"/>
    <w:rsid w:val="00625D3C"/>
    <w:rsid w:val="0066355B"/>
    <w:rsid w:val="006B1C48"/>
    <w:rsid w:val="006F7566"/>
    <w:rsid w:val="00710F5B"/>
    <w:rsid w:val="007122E7"/>
    <w:rsid w:val="0073382F"/>
    <w:rsid w:val="00734AAE"/>
    <w:rsid w:val="00761135"/>
    <w:rsid w:val="00783A5E"/>
    <w:rsid w:val="007D5978"/>
    <w:rsid w:val="00805475"/>
    <w:rsid w:val="00840302"/>
    <w:rsid w:val="008C10D2"/>
    <w:rsid w:val="008E70F9"/>
    <w:rsid w:val="00915972"/>
    <w:rsid w:val="0092738F"/>
    <w:rsid w:val="00952EA6"/>
    <w:rsid w:val="009C7A9A"/>
    <w:rsid w:val="009E5EC2"/>
    <w:rsid w:val="00A100D0"/>
    <w:rsid w:val="00A51422"/>
    <w:rsid w:val="00A726E1"/>
    <w:rsid w:val="00A92C83"/>
    <w:rsid w:val="00AD3628"/>
    <w:rsid w:val="00AE58D6"/>
    <w:rsid w:val="00B34644"/>
    <w:rsid w:val="00B73117"/>
    <w:rsid w:val="00B807CD"/>
    <w:rsid w:val="00BA7F20"/>
    <w:rsid w:val="00BB4937"/>
    <w:rsid w:val="00BD6628"/>
    <w:rsid w:val="00BE1A70"/>
    <w:rsid w:val="00BE590A"/>
    <w:rsid w:val="00C113C2"/>
    <w:rsid w:val="00C518C1"/>
    <w:rsid w:val="00C5515D"/>
    <w:rsid w:val="00C9093D"/>
    <w:rsid w:val="00D00CE6"/>
    <w:rsid w:val="00D34E0D"/>
    <w:rsid w:val="00D919BC"/>
    <w:rsid w:val="00DA5995"/>
    <w:rsid w:val="00DB5DE3"/>
    <w:rsid w:val="00DC1C4A"/>
    <w:rsid w:val="00DD3CFA"/>
    <w:rsid w:val="00DE7804"/>
    <w:rsid w:val="00E473DB"/>
    <w:rsid w:val="00E57C21"/>
    <w:rsid w:val="00E6006B"/>
    <w:rsid w:val="00E61889"/>
    <w:rsid w:val="00EB4798"/>
    <w:rsid w:val="00EB513E"/>
    <w:rsid w:val="00EC46F3"/>
    <w:rsid w:val="00F317BE"/>
    <w:rsid w:val="00F66E61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5F55C"/>
  <w15:docId w15:val="{F6D92F28-B2DE-4EBB-97F2-AE609B36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after="80"/>
      <w:ind w:right="567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E70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E70F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95D2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D24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styleId="Hyperlink">
    <w:name w:val="Hyperlink"/>
    <w:basedOn w:val="DefaultParagraphFont"/>
    <w:uiPriority w:val="99"/>
    <w:unhideWhenUsed/>
    <w:rsid w:val="00EC46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ucyosjg\Local%20Settings\Temporary%20Internet%20Files\OLK20\Agenda_minutes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Agenda_minutes1.dot</Template>
  <TotalTime>71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UCL</vt:lpstr>
    </vt:vector>
  </TitlesOfParts>
  <Company>UCL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</dc:title>
  <dc:creator>ucyosjg</dc:creator>
  <cp:lastModifiedBy>Shervin Rad</cp:lastModifiedBy>
  <cp:revision>28</cp:revision>
  <cp:lastPrinted>2013-03-04T13:59:00Z</cp:lastPrinted>
  <dcterms:created xsi:type="dcterms:W3CDTF">2018-09-25T16:09:00Z</dcterms:created>
  <dcterms:modified xsi:type="dcterms:W3CDTF">2018-12-04T23:20:00Z</dcterms:modified>
</cp:coreProperties>
</file>