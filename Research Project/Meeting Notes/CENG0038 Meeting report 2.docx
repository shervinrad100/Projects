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A51422" w:rsidRDefault="005D66C0">
      <w:pPr>
        <w:pStyle w:val="Heading3"/>
        <w:ind w:right="5103"/>
        <w:rPr>
          <w:rFonts w:cs="Arial"/>
        </w:rPr>
      </w:pPr>
      <w:r w:rsidRPr="00A51422">
        <w:rPr>
          <w:rFonts w:cs="Arial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A51422">
        <w:rPr>
          <w:rFonts w:cs="Arial"/>
        </w:rPr>
        <w:t>LONDON’S GLOBAL UNIVERSITY</w:t>
      </w:r>
    </w:p>
    <w:p w14:paraId="20234AA1" w14:textId="77777777" w:rsidR="009E5EC2" w:rsidRPr="00A51422" w:rsidRDefault="009E5EC2" w:rsidP="009E5EC2">
      <w:pPr>
        <w:rPr>
          <w:rFonts w:cs="Arial"/>
        </w:rPr>
      </w:pPr>
    </w:p>
    <w:p w14:paraId="04F2D07E" w14:textId="71E37C76" w:rsidR="009E5EC2" w:rsidRPr="00A51422" w:rsidRDefault="00625D3C" w:rsidP="009E5EC2">
      <w:pPr>
        <w:rPr>
          <w:rFonts w:cs="Arial"/>
          <w:b/>
          <w:i/>
        </w:rPr>
      </w:pPr>
      <w:proofErr w:type="spellStart"/>
      <w:r w:rsidRPr="00A51422">
        <w:rPr>
          <w:rFonts w:cs="Arial"/>
          <w:b/>
          <w:i/>
        </w:rPr>
        <w:t>Prof.</w:t>
      </w:r>
      <w:proofErr w:type="spellEnd"/>
      <w:r w:rsidRPr="00A51422">
        <w:rPr>
          <w:rFonts w:cs="Arial"/>
          <w:b/>
          <w:i/>
        </w:rPr>
        <w:t xml:space="preserve"> </w:t>
      </w:r>
      <w:proofErr w:type="spellStart"/>
      <w:r w:rsidRPr="00A51422">
        <w:rPr>
          <w:rFonts w:cs="Arial"/>
          <w:b/>
          <w:i/>
        </w:rPr>
        <w:t>Michail</w:t>
      </w:r>
      <w:proofErr w:type="spellEnd"/>
      <w:r w:rsidRPr="00A51422">
        <w:rPr>
          <w:rFonts w:cs="Arial"/>
          <w:b/>
          <w:i/>
        </w:rPr>
        <w:t xml:space="preserve"> </w:t>
      </w:r>
      <w:proofErr w:type="spellStart"/>
      <w:r w:rsidRPr="00A51422">
        <w:rPr>
          <w:rFonts w:cs="Arial"/>
          <w:b/>
          <w:i/>
        </w:rPr>
        <w:t>Stamatakis</w:t>
      </w:r>
      <w:proofErr w:type="spellEnd"/>
    </w:p>
    <w:p w14:paraId="7235289E" w14:textId="77777777" w:rsidR="00DB5DE3" w:rsidRPr="00A51422" w:rsidRDefault="00DB5DE3">
      <w:pPr>
        <w:rPr>
          <w:rFonts w:cs="Arial"/>
          <w:caps/>
        </w:rPr>
      </w:pPr>
    </w:p>
    <w:p w14:paraId="7C643419" w14:textId="77777777" w:rsidR="00DB5DE3" w:rsidRPr="00A51422" w:rsidRDefault="00DB5DE3">
      <w:pPr>
        <w:rPr>
          <w:rFonts w:cs="Arial"/>
        </w:rPr>
      </w:pPr>
    </w:p>
    <w:p w14:paraId="2B2FA948" w14:textId="77777777" w:rsidR="00DB5DE3" w:rsidRPr="00A51422" w:rsidRDefault="00DB5DE3">
      <w:pPr>
        <w:rPr>
          <w:rFonts w:cs="Arial"/>
        </w:rPr>
      </w:pPr>
    </w:p>
    <w:p w14:paraId="5E7DEEEB" w14:textId="77777777" w:rsidR="00DB5DE3" w:rsidRPr="00A51422" w:rsidRDefault="00DB5DE3">
      <w:pPr>
        <w:rPr>
          <w:rFonts w:cs="Arial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A51422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1D825662" w:rsidR="00395D24" w:rsidRPr="00A51422" w:rsidRDefault="00395D24" w:rsidP="00E61889">
            <w:pPr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 xml:space="preserve">Date: </w:t>
            </w:r>
            <w:r w:rsidR="00E61889" w:rsidRPr="00A51422">
              <w:rPr>
                <w:rFonts w:eastAsia="Calibri" w:cs="Arial"/>
                <w:b/>
              </w:rPr>
              <w:t xml:space="preserve"> </w:t>
            </w:r>
            <w:r w:rsidR="00625D3C" w:rsidRPr="00A51422">
              <w:rPr>
                <w:rFonts w:eastAsia="Calibri" w:cs="Arial"/>
                <w:b/>
              </w:rPr>
              <w:t>23</w:t>
            </w:r>
            <w:r w:rsidR="00E61889" w:rsidRPr="00A51422">
              <w:rPr>
                <w:rFonts w:eastAsia="Calibri" w:cs="Arial"/>
                <w:b/>
              </w:rPr>
              <w:t>.10.1</w:t>
            </w:r>
            <w:r w:rsidR="003247F4" w:rsidRPr="00A51422">
              <w:rPr>
                <w:rFonts w:eastAsia="Calibri" w:cs="Arial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11DC1185" w:rsidR="00395D24" w:rsidRPr="00A51422" w:rsidRDefault="009E5EC2" w:rsidP="00395D24">
            <w:pPr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>Last meeting’s date:</w:t>
            </w:r>
            <w:r w:rsidR="00E61889" w:rsidRPr="00A51422">
              <w:rPr>
                <w:rFonts w:eastAsia="Calibri" w:cs="Arial"/>
                <w:b/>
              </w:rPr>
              <w:t xml:space="preserve">  </w:t>
            </w:r>
            <w:r w:rsidR="00625D3C" w:rsidRPr="00A51422">
              <w:rPr>
                <w:rFonts w:eastAsia="Calibri" w:cs="Arial"/>
                <w:b/>
              </w:rPr>
              <w:t>N/A</w:t>
            </w:r>
          </w:p>
        </w:tc>
      </w:tr>
      <w:tr w:rsidR="00A51422" w:rsidRPr="00A51422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A51422" w:rsidRDefault="00395D24" w:rsidP="00395D24">
            <w:pPr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>Student name</w:t>
            </w:r>
            <w:r w:rsidR="003E4B86" w:rsidRPr="00A51422">
              <w:rPr>
                <w:rFonts w:eastAsia="Calibri" w:cs="Arial"/>
                <w:b/>
              </w:rPr>
              <w:t>s</w:t>
            </w:r>
            <w:r w:rsidRPr="00A51422">
              <w:rPr>
                <w:rFonts w:eastAsia="Calibri" w:cs="Arial"/>
                <w:b/>
              </w:rPr>
              <w:t>:</w:t>
            </w:r>
          </w:p>
          <w:p w14:paraId="57F499A3" w14:textId="6798AAE4" w:rsidR="00395D24" w:rsidRPr="00A51422" w:rsidRDefault="00625D3C" w:rsidP="003E4B86">
            <w:pPr>
              <w:spacing w:before="60" w:after="60"/>
              <w:rPr>
                <w:rFonts w:eastAsia="Calibri" w:cs="Arial"/>
              </w:rPr>
            </w:pPr>
            <w:r w:rsidRPr="00A51422">
              <w:rPr>
                <w:rFonts w:eastAsia="Calibri" w:cs="Arial"/>
              </w:rPr>
              <w:t xml:space="preserve">Alexander Hedberg, Shervin </w:t>
            </w:r>
            <w:proofErr w:type="spellStart"/>
            <w:r w:rsidRPr="00A51422">
              <w:rPr>
                <w:rFonts w:eastAsia="Calibri" w:cs="Arial"/>
              </w:rPr>
              <w:t>Sharifi</w:t>
            </w:r>
            <w:proofErr w:type="spellEnd"/>
            <w:r w:rsidRPr="00A51422">
              <w:rPr>
                <w:rFonts w:eastAsia="Calibri" w:cs="Arial"/>
              </w:rPr>
              <w:t xml:space="preserve">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A51422" w:rsidRDefault="009E5EC2" w:rsidP="003247F4">
            <w:pPr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>Degree:  M</w:t>
            </w:r>
            <w:r w:rsidR="00EB513E" w:rsidRPr="00A51422">
              <w:rPr>
                <w:rFonts w:eastAsia="Calibri" w:cs="Arial"/>
                <w:b/>
              </w:rPr>
              <w:t>Eng</w:t>
            </w:r>
          </w:p>
        </w:tc>
      </w:tr>
      <w:tr w:rsidR="00A51422" w:rsidRPr="00A51422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A51422" w:rsidRDefault="00BE590A" w:rsidP="00395D24">
            <w:pPr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 xml:space="preserve">Secondary </w:t>
            </w:r>
            <w:r w:rsidR="00E61889" w:rsidRPr="00A51422">
              <w:rPr>
                <w:rFonts w:eastAsia="Calibri" w:cs="Arial"/>
                <w:b/>
              </w:rPr>
              <w:t xml:space="preserve">academic </w:t>
            </w:r>
            <w:r w:rsidRPr="00A51422">
              <w:rPr>
                <w:rFonts w:eastAsia="Calibri" w:cs="Arial"/>
                <w:b/>
              </w:rPr>
              <w:t>supervisor:</w:t>
            </w:r>
          </w:p>
          <w:p w14:paraId="5803CC26" w14:textId="695EA04B" w:rsidR="00BE590A" w:rsidRPr="00A51422" w:rsidRDefault="00625D3C" w:rsidP="00E61889">
            <w:pPr>
              <w:spacing w:before="60" w:after="60"/>
              <w:rPr>
                <w:rFonts w:eastAsia="Calibri" w:cs="Arial"/>
              </w:rPr>
            </w:pPr>
            <w:r w:rsidRPr="00A51422">
              <w:rPr>
                <w:rFonts w:eastAsia="Calibri" w:cs="Arial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A51422" w:rsidRDefault="00BE590A" w:rsidP="00395D24">
            <w:pPr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>PhD student/Researcher supervisor:</w:t>
            </w:r>
          </w:p>
          <w:p w14:paraId="50B6189C" w14:textId="577A5314" w:rsidR="00BE590A" w:rsidRPr="00A51422" w:rsidRDefault="00625D3C" w:rsidP="00E61889">
            <w:pPr>
              <w:spacing w:before="60" w:after="60"/>
              <w:rPr>
                <w:rFonts w:eastAsia="Calibri" w:cs="Arial"/>
              </w:rPr>
            </w:pPr>
            <w:proofErr w:type="spellStart"/>
            <w:r w:rsidRPr="00A51422">
              <w:rPr>
                <w:rFonts w:eastAsia="Calibri" w:cs="Arial"/>
              </w:rPr>
              <w:t>Prof.</w:t>
            </w:r>
            <w:proofErr w:type="spellEnd"/>
            <w:r w:rsidRPr="00A51422">
              <w:rPr>
                <w:rFonts w:eastAsia="Calibri" w:cs="Arial"/>
              </w:rPr>
              <w:t xml:space="preserve"> </w:t>
            </w:r>
            <w:proofErr w:type="spellStart"/>
            <w:r w:rsidRPr="00A51422">
              <w:rPr>
                <w:rFonts w:eastAsia="Calibri" w:cs="Arial"/>
              </w:rPr>
              <w:t>Michail</w:t>
            </w:r>
            <w:proofErr w:type="spellEnd"/>
            <w:r w:rsidRPr="00A51422">
              <w:rPr>
                <w:rFonts w:eastAsia="Calibri" w:cs="Arial"/>
              </w:rPr>
              <w:t xml:space="preserve"> </w:t>
            </w:r>
            <w:proofErr w:type="spellStart"/>
            <w:r w:rsidRPr="00A51422">
              <w:rPr>
                <w:rFonts w:eastAsia="Calibri" w:cs="Arial"/>
              </w:rPr>
              <w:t>Stamatakis</w:t>
            </w:r>
            <w:proofErr w:type="spellEnd"/>
          </w:p>
        </w:tc>
      </w:tr>
      <w:tr w:rsidR="00A51422" w:rsidRPr="00A51422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A51422" w:rsidRDefault="00395D24" w:rsidP="007122E7">
            <w:pPr>
              <w:spacing w:before="60" w:after="60"/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>Project title:</w:t>
            </w:r>
          </w:p>
          <w:p w14:paraId="5EDEBD03" w14:textId="6B11FBDB" w:rsidR="00395D24" w:rsidRPr="00A51422" w:rsidRDefault="00625D3C" w:rsidP="007122E7">
            <w:pPr>
              <w:spacing w:before="60" w:after="60"/>
              <w:rPr>
                <w:rFonts w:eastAsia="Calibri" w:cs="Arial"/>
                <w:i/>
              </w:rPr>
            </w:pPr>
            <w:r w:rsidRPr="00A51422">
              <w:rPr>
                <w:rFonts w:eastAsia="Calibri" w:cs="Arial"/>
                <w:i/>
              </w:rPr>
              <w:t>Stochastic Modelling</w:t>
            </w:r>
          </w:p>
        </w:tc>
      </w:tr>
      <w:tr w:rsidR="00A51422" w:rsidRPr="00A51422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A51422" w:rsidRDefault="00E61889" w:rsidP="00E61889">
            <w:pPr>
              <w:spacing w:before="120" w:after="120"/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 xml:space="preserve">Summary of last </w:t>
            </w:r>
            <w:r w:rsidR="00C5515D" w:rsidRPr="00A51422">
              <w:rPr>
                <w:rFonts w:eastAsia="Calibri" w:cs="Arial"/>
                <w:b/>
              </w:rPr>
              <w:t>meeting</w:t>
            </w:r>
            <w:r w:rsidRPr="00A51422">
              <w:rPr>
                <w:rFonts w:eastAsia="Calibri" w:cs="Arial"/>
                <w:b/>
              </w:rPr>
              <w:t xml:space="preserve"> (as stated in email immediately following that meeting)</w:t>
            </w:r>
            <w:r w:rsidR="00C5515D" w:rsidRPr="00A51422">
              <w:rPr>
                <w:rFonts w:eastAsia="Calibri" w:cs="Arial"/>
                <w:b/>
              </w:rPr>
              <w:t>:</w:t>
            </w:r>
          </w:p>
          <w:p w14:paraId="70421866" w14:textId="4BE46A0B" w:rsidR="002B44D0" w:rsidRDefault="002B44D0" w:rsidP="002B44D0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Project outline</w:t>
            </w:r>
          </w:p>
          <w:p w14:paraId="6CA36B77" w14:textId="08AD47B3" w:rsidR="002B44D0" w:rsidRDefault="00C518C1" w:rsidP="00C518C1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Defining objective of study: improving forecasting ability of macroeconomic indicators using big data (Google Trends). Kinetic Monte Carlo analysis on predictors.</w:t>
            </w:r>
          </w:p>
          <w:p w14:paraId="0C7ED846" w14:textId="1ECF7CEC" w:rsidR="002B44D0" w:rsidRPr="002B44D0" w:rsidRDefault="002B44D0" w:rsidP="002B44D0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Choice of datasets</w:t>
            </w:r>
            <w:r w:rsidR="00C518C1">
              <w:rPr>
                <w:rFonts w:cs="Arial"/>
              </w:rPr>
              <w:t>: Google Trends, Consumer Pricing Index, Disposable Income, Interest Rates</w:t>
            </w:r>
            <w:r w:rsidR="00C113C2">
              <w:rPr>
                <w:rFonts w:cs="Arial"/>
              </w:rPr>
              <w:t>, Trade Deficit.</w:t>
            </w:r>
          </w:p>
          <w:p w14:paraId="2207DE05" w14:textId="3D487685" w:rsidR="002B44D0" w:rsidRDefault="002B44D0" w:rsidP="002B44D0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>Structure of study</w:t>
            </w:r>
          </w:p>
          <w:p w14:paraId="52074C5C" w14:textId="025D20CB" w:rsidR="009C7A9A" w:rsidRDefault="009C7A9A" w:rsidP="00A726E1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Data Visualization</w:t>
            </w:r>
          </w:p>
          <w:p w14:paraId="1FF7A76E" w14:textId="4DDECEC7" w:rsidR="00A726E1" w:rsidRDefault="00304B10" w:rsidP="00A726E1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Forecasting: </w:t>
            </w:r>
            <w:r w:rsidR="00A726E1">
              <w:rPr>
                <w:rFonts w:cs="Arial"/>
              </w:rPr>
              <w:t>Moving Average</w:t>
            </w:r>
            <w:r>
              <w:rPr>
                <w:rFonts w:cs="Arial"/>
              </w:rPr>
              <w:t xml:space="preserve"> and Autoregressive Modelling</w:t>
            </w:r>
          </w:p>
          <w:p w14:paraId="790F81E6" w14:textId="072681C9" w:rsidR="00A726E1" w:rsidRDefault="00A726E1" w:rsidP="00A726E1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Lag Analysis and Autocorrelation Function</w:t>
            </w:r>
          </w:p>
          <w:p w14:paraId="49D25F12" w14:textId="6D1CEAFC" w:rsidR="00A726E1" w:rsidRDefault="00A726E1" w:rsidP="00A726E1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Uncertainty Analysis</w:t>
            </w:r>
          </w:p>
          <w:bookmarkEnd w:id="0"/>
          <w:p w14:paraId="2FE64762" w14:textId="7A2F9767" w:rsidR="002B44D0" w:rsidRDefault="002B44D0" w:rsidP="002B44D0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Software</w:t>
            </w:r>
          </w:p>
          <w:p w14:paraId="0ED031BF" w14:textId="0058E9A5" w:rsidR="00B807CD" w:rsidRPr="002B44D0" w:rsidRDefault="00B807CD" w:rsidP="00B807CD">
            <w:pPr>
              <w:pStyle w:val="ListParagraph"/>
              <w:numPr>
                <w:ilvl w:val="1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Python</w:t>
            </w:r>
          </w:p>
          <w:p w14:paraId="7916AECD" w14:textId="77777777" w:rsidR="00395D24" w:rsidRPr="00A51422" w:rsidRDefault="00E61889" w:rsidP="00395D24">
            <w:pPr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>Supervisor’s</w:t>
            </w:r>
            <w:r w:rsidR="00395D24" w:rsidRPr="00A51422">
              <w:rPr>
                <w:rFonts w:eastAsia="Calibri" w:cs="Arial"/>
                <w:b/>
              </w:rPr>
              <w:t xml:space="preserve"> actions</w:t>
            </w:r>
            <w:r w:rsidRPr="00A51422">
              <w:rPr>
                <w:rFonts w:eastAsia="Calibri" w:cs="Arial"/>
                <w:b/>
              </w:rPr>
              <w:t xml:space="preserve"> following last meeting</w:t>
            </w:r>
            <w:r w:rsidR="00395D24" w:rsidRPr="00A51422">
              <w:rPr>
                <w:rFonts w:eastAsia="Calibri" w:cs="Arial"/>
                <w:b/>
              </w:rPr>
              <w:t>:</w:t>
            </w:r>
          </w:p>
          <w:p w14:paraId="1A7AB626" w14:textId="3204F0E9" w:rsidR="00395D24" w:rsidRPr="00A51422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51422" w:rsidRPr="00A51422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A51422" w:rsidRDefault="00395D24" w:rsidP="00E61889">
            <w:pPr>
              <w:spacing w:before="120" w:after="120"/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 xml:space="preserve">Main achievements </w:t>
            </w:r>
            <w:r w:rsidR="00E61889" w:rsidRPr="00A51422">
              <w:rPr>
                <w:rFonts w:eastAsia="Calibri" w:cs="Arial"/>
                <w:b/>
              </w:rPr>
              <w:t>since last meeting</w:t>
            </w:r>
            <w:r w:rsidRPr="00A51422">
              <w:rPr>
                <w:rFonts w:eastAsia="Calibri" w:cs="Arial"/>
                <w:b/>
              </w:rPr>
              <w:t>:</w:t>
            </w:r>
          </w:p>
          <w:p w14:paraId="1ED3703B" w14:textId="021A4F0D" w:rsidR="00E61889" w:rsidRDefault="002B44D0" w:rsidP="002B44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Literature studied, other case studies</w:t>
            </w:r>
          </w:p>
          <w:p w14:paraId="465763FD" w14:textId="7A801A78" w:rsidR="00B73117" w:rsidRDefault="00761135" w:rsidP="00B7311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Big Data improved forecast ability</w:t>
            </w:r>
          </w:p>
          <w:p w14:paraId="1F84578B" w14:textId="672ED2ED" w:rsidR="00761135" w:rsidRDefault="00761135" w:rsidP="00B7311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Similar research has been carried out in </w:t>
            </w:r>
            <w:r w:rsidR="003F7064">
              <w:rPr>
                <w:rFonts w:cs="Arial"/>
              </w:rPr>
              <w:t>regulatory context (ECB policy)</w:t>
            </w:r>
          </w:p>
          <w:p w14:paraId="651FBA6D" w14:textId="77777777" w:rsidR="002B44D0" w:rsidRDefault="002B44D0" w:rsidP="002B44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Software preparation and learning</w:t>
            </w:r>
          </w:p>
          <w:p w14:paraId="2B6EACFD" w14:textId="0312E211" w:rsidR="00AE58D6" w:rsidRPr="00A51422" w:rsidRDefault="00AE58D6" w:rsidP="00AE58D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Learned use of data frames</w:t>
            </w:r>
          </w:p>
        </w:tc>
      </w:tr>
      <w:tr w:rsidR="00A51422" w:rsidRPr="00A51422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A51422" w:rsidRDefault="00395D24" w:rsidP="00E61889">
            <w:pPr>
              <w:spacing w:before="120" w:after="120"/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 xml:space="preserve">Work planned for the coming </w:t>
            </w:r>
            <w:r w:rsidR="00E61889" w:rsidRPr="00A51422">
              <w:rPr>
                <w:rFonts w:eastAsia="Calibri" w:cs="Arial"/>
                <w:b/>
              </w:rPr>
              <w:t>period</w:t>
            </w:r>
            <w:r w:rsidRPr="00A51422">
              <w:rPr>
                <w:rFonts w:eastAsia="Calibri" w:cs="Arial"/>
                <w:b/>
              </w:rPr>
              <w:t>:</w:t>
            </w:r>
          </w:p>
          <w:p w14:paraId="6FE16D4D" w14:textId="3AF70A90" w:rsidR="00E61889" w:rsidRPr="00A51422" w:rsidRDefault="00E61889" w:rsidP="00E618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A51422">
              <w:rPr>
                <w:rFonts w:ascii="Arial" w:hAnsi="Arial" w:cs="Arial"/>
              </w:rPr>
              <w:t>Plan 1</w:t>
            </w:r>
            <w:r w:rsidR="00625D3C" w:rsidRPr="00A51422">
              <w:rPr>
                <w:rFonts w:ascii="Arial" w:hAnsi="Arial" w:cs="Arial"/>
              </w:rPr>
              <w:t>: read up on subject, stochastic models</w:t>
            </w:r>
          </w:p>
          <w:p w14:paraId="362B08E0" w14:textId="272E619D" w:rsidR="00E61889" w:rsidRPr="00A51422" w:rsidRDefault="00E61889" w:rsidP="00E618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A51422">
              <w:rPr>
                <w:rFonts w:ascii="Arial" w:hAnsi="Arial" w:cs="Arial"/>
              </w:rPr>
              <w:t xml:space="preserve">Plan 2 </w:t>
            </w:r>
            <w:r w:rsidR="00625D3C" w:rsidRPr="00A51422">
              <w:rPr>
                <w:rFonts w:ascii="Arial" w:hAnsi="Arial" w:cs="Arial"/>
              </w:rPr>
              <w:t>see if the module “Stochastic Calculus and Uncertainty Analysis” would be acceptable as optional module.</w:t>
            </w:r>
          </w:p>
          <w:p w14:paraId="2C00546A" w14:textId="74150B51" w:rsidR="00395D24" w:rsidRPr="00A51422" w:rsidRDefault="00E61889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A51422">
              <w:rPr>
                <w:rFonts w:ascii="Arial" w:hAnsi="Arial" w:cs="Arial"/>
              </w:rPr>
              <w:t xml:space="preserve">Plan </w:t>
            </w:r>
            <w:r w:rsidR="00625D3C" w:rsidRPr="00A51422">
              <w:rPr>
                <w:rFonts w:ascii="Arial" w:hAnsi="Arial" w:cs="Arial"/>
              </w:rPr>
              <w:t xml:space="preserve">3: </w:t>
            </w:r>
            <w:r w:rsidR="004551DC" w:rsidRPr="00A51422">
              <w:rPr>
                <w:rFonts w:ascii="Arial" w:hAnsi="Arial" w:cs="Arial"/>
              </w:rPr>
              <w:t>Finding</w:t>
            </w:r>
            <w:r w:rsidR="00A51422" w:rsidRPr="00A51422">
              <w:rPr>
                <w:rFonts w:ascii="Arial" w:hAnsi="Arial" w:cs="Arial"/>
              </w:rPr>
              <w:t xml:space="preserve"> relevant industries and related google searches.</w:t>
            </w:r>
          </w:p>
        </w:tc>
      </w:tr>
      <w:tr w:rsidR="00A51422" w:rsidRPr="00A51422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A51422" w:rsidRDefault="00395D24" w:rsidP="00E61889">
            <w:pPr>
              <w:spacing w:before="120" w:after="120"/>
              <w:rPr>
                <w:rFonts w:eastAsia="Calibri" w:cs="Arial"/>
                <w:b/>
              </w:rPr>
            </w:pPr>
            <w:r w:rsidRPr="00A51422">
              <w:rPr>
                <w:rFonts w:eastAsia="Calibri" w:cs="Arial"/>
                <w:b/>
              </w:rPr>
              <w:t>Items for discussion at this meeting:</w:t>
            </w:r>
          </w:p>
          <w:p w14:paraId="524BD6EB" w14:textId="702D44AD" w:rsidR="00BE590A" w:rsidRPr="00A51422" w:rsidRDefault="00A51422" w:rsidP="008054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A51422">
              <w:rPr>
                <w:rFonts w:ascii="Arial" w:hAnsi="Arial" w:cs="Arial"/>
              </w:rPr>
              <w:t>Introduction to the project and finding a clear pathway to complete the project</w:t>
            </w:r>
          </w:p>
          <w:p w14:paraId="3D134BD1" w14:textId="7A2E84C2" w:rsidR="00A51422" w:rsidRPr="00A51422" w:rsidRDefault="00A51422" w:rsidP="00A514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A51422">
              <w:rPr>
                <w:rFonts w:ascii="Arial" w:hAnsi="Arial" w:cs="Arial"/>
              </w:rPr>
              <w:t xml:space="preserve">Prerequisites for modelling, e.g. stochastic modelling, python programming </w:t>
            </w:r>
            <w:r w:rsidR="00915972">
              <w:rPr>
                <w:rFonts w:ascii="Arial" w:hAnsi="Arial" w:cs="Arial"/>
              </w:rPr>
              <w:t>for later stages</w:t>
            </w:r>
          </w:p>
          <w:p w14:paraId="77439357" w14:textId="77777777" w:rsidR="00A51422" w:rsidRDefault="00A51422" w:rsidP="00A514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A51422">
              <w:rPr>
                <w:rFonts w:ascii="Arial" w:hAnsi="Arial" w:cs="Arial"/>
              </w:rPr>
              <w:t>Develop strategy for coming weeks, i.e. guidelines to what needs to be done this semester</w:t>
            </w:r>
          </w:p>
          <w:p w14:paraId="7D62DEC7" w14:textId="65A7F3DF" w:rsidR="00915972" w:rsidRPr="00A51422" w:rsidRDefault="00915972" w:rsidP="0091597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4A031A4" w14:textId="77777777" w:rsidR="00395D24" w:rsidRPr="00A51422" w:rsidRDefault="00395D24" w:rsidP="00E61889">
      <w:pPr>
        <w:rPr>
          <w:rFonts w:cs="Arial"/>
        </w:rPr>
      </w:pPr>
    </w:p>
    <w:p w14:paraId="709D541D" w14:textId="77777777" w:rsidR="00EC46F3" w:rsidRPr="00A51422" w:rsidRDefault="003247F4" w:rsidP="003247F4">
      <w:pPr>
        <w:ind w:hanging="426"/>
        <w:rPr>
          <w:rFonts w:cs="Arial"/>
        </w:rPr>
      </w:pPr>
      <w:r w:rsidRPr="00A51422">
        <w:rPr>
          <w:rFonts w:cs="Arial"/>
        </w:rPr>
        <w:lastRenderedPageBreak/>
        <w:t xml:space="preserve">Student </w:t>
      </w:r>
      <w:proofErr w:type="gramStart"/>
      <w:r w:rsidRPr="00A51422">
        <w:rPr>
          <w:rFonts w:cs="Arial"/>
        </w:rPr>
        <w:t>signature:_</w:t>
      </w:r>
      <w:proofErr w:type="gramEnd"/>
      <w:r w:rsidRPr="00A51422">
        <w:rPr>
          <w:rFonts w:cs="Arial"/>
        </w:rPr>
        <w:t xml:space="preserve">________________________ </w:t>
      </w:r>
      <w:r w:rsidR="00EC46F3" w:rsidRPr="00A51422">
        <w:rPr>
          <w:rFonts w:cs="Arial"/>
        </w:rPr>
        <w:t xml:space="preserve">Student signature:_________________________ </w:t>
      </w:r>
    </w:p>
    <w:p w14:paraId="5EB0E02F" w14:textId="77777777" w:rsidR="00EC46F3" w:rsidRPr="00A51422" w:rsidRDefault="00EC46F3" w:rsidP="003247F4">
      <w:pPr>
        <w:ind w:hanging="426"/>
        <w:rPr>
          <w:rFonts w:cs="Arial"/>
        </w:rPr>
      </w:pPr>
    </w:p>
    <w:p w14:paraId="42954A75" w14:textId="77777777" w:rsidR="003247F4" w:rsidRPr="00A51422" w:rsidRDefault="003247F4" w:rsidP="003247F4">
      <w:pPr>
        <w:ind w:hanging="426"/>
        <w:rPr>
          <w:rFonts w:cs="Arial"/>
        </w:rPr>
      </w:pPr>
      <w:r w:rsidRPr="00A51422">
        <w:rPr>
          <w:rFonts w:cs="Arial"/>
        </w:rPr>
        <w:t xml:space="preserve">Supervisor </w:t>
      </w:r>
      <w:proofErr w:type="gramStart"/>
      <w:r w:rsidRPr="00A51422">
        <w:rPr>
          <w:rFonts w:cs="Arial"/>
        </w:rPr>
        <w:t>signature:_</w:t>
      </w:r>
      <w:proofErr w:type="gramEnd"/>
      <w:r w:rsidRPr="00A51422">
        <w:rPr>
          <w:rFonts w:cs="Arial"/>
        </w:rPr>
        <w:t>_________________________</w:t>
      </w:r>
    </w:p>
    <w:p w14:paraId="74564D1B" w14:textId="77777777" w:rsidR="00EC46F3" w:rsidRPr="00A51422" w:rsidRDefault="00EC46F3" w:rsidP="003247F4">
      <w:pPr>
        <w:ind w:hanging="426"/>
        <w:rPr>
          <w:rFonts w:cs="Arial"/>
        </w:rPr>
      </w:pPr>
    </w:p>
    <w:p w14:paraId="2DD90683" w14:textId="77777777" w:rsidR="00EC46F3" w:rsidRPr="00A51422" w:rsidRDefault="00EC46F3" w:rsidP="00EC46F3">
      <w:pPr>
        <w:ind w:left="-426"/>
        <w:rPr>
          <w:rFonts w:cs="Arial"/>
          <w:i/>
        </w:rPr>
      </w:pPr>
      <w:r w:rsidRPr="00A51422">
        <w:rPr>
          <w:rFonts w:cs="Arial"/>
          <w:i/>
        </w:rPr>
        <w:t xml:space="preserve">This form must be forwarded electronically to the supervisor at least 24 hrs before the meeting with the subject heading </w:t>
      </w:r>
      <w:r w:rsidRPr="00A51422">
        <w:rPr>
          <w:rFonts w:cs="Arial"/>
          <w:b/>
          <w:i/>
        </w:rPr>
        <w:t>CENG0038 Last name – First name</w:t>
      </w:r>
      <w:r w:rsidRPr="00A51422">
        <w:rPr>
          <w:rFonts w:cs="Arial"/>
          <w:i/>
        </w:rPr>
        <w:t>.</w:t>
      </w:r>
    </w:p>
    <w:p w14:paraId="79DB933F" w14:textId="6E802791" w:rsidR="00EC46F3" w:rsidRPr="00A51422" w:rsidRDefault="00EC46F3" w:rsidP="00EC46F3">
      <w:pPr>
        <w:ind w:left="-426"/>
        <w:rPr>
          <w:rFonts w:cs="Arial"/>
          <w:i/>
          <w:u w:val="single"/>
        </w:rPr>
      </w:pPr>
      <w:r w:rsidRPr="00A51422">
        <w:rPr>
          <w:rFonts w:cs="Arial"/>
          <w:i/>
        </w:rPr>
        <w:t>At the meeting the form must be signed by both students and the supervisor</w:t>
      </w:r>
      <w:r w:rsidR="00083E2F">
        <w:rPr>
          <w:rFonts w:cs="Arial"/>
          <w:i/>
        </w:rPr>
        <w:t>,</w:t>
      </w:r>
      <w:r w:rsidRPr="00A51422">
        <w:rPr>
          <w:rFonts w:cs="Arial"/>
          <w:i/>
        </w:rPr>
        <w:t xml:space="preserve"> and dropped off in the box outside the Departmental Office.</w:t>
      </w:r>
    </w:p>
    <w:sectPr w:rsidR="00EC46F3" w:rsidRPr="00A51422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73E11" w14:textId="77777777" w:rsidR="00D919BC" w:rsidRDefault="00D919BC">
      <w:r>
        <w:separator/>
      </w:r>
    </w:p>
  </w:endnote>
  <w:endnote w:type="continuationSeparator" w:id="0">
    <w:p w14:paraId="328E4340" w14:textId="77777777" w:rsidR="00D919BC" w:rsidRDefault="00D9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08D40" w14:textId="77777777" w:rsidR="00D919BC" w:rsidRDefault="00D919BC">
      <w:r>
        <w:separator/>
      </w:r>
    </w:p>
  </w:footnote>
  <w:footnote w:type="continuationSeparator" w:id="0">
    <w:p w14:paraId="1A77A3B0" w14:textId="77777777" w:rsidR="00D919BC" w:rsidRDefault="00D91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63B138C0"/>
    <w:multiLevelType w:val="hybridMultilevel"/>
    <w:tmpl w:val="C638FA8A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2160CF"/>
    <w:rsid w:val="002421D8"/>
    <w:rsid w:val="002B44D0"/>
    <w:rsid w:val="00304B10"/>
    <w:rsid w:val="003247F4"/>
    <w:rsid w:val="00395D24"/>
    <w:rsid w:val="003E4B86"/>
    <w:rsid w:val="003F7064"/>
    <w:rsid w:val="004551DC"/>
    <w:rsid w:val="004C4FE4"/>
    <w:rsid w:val="004D3A41"/>
    <w:rsid w:val="005256F8"/>
    <w:rsid w:val="0055372B"/>
    <w:rsid w:val="00592CD4"/>
    <w:rsid w:val="005D5645"/>
    <w:rsid w:val="005D66C0"/>
    <w:rsid w:val="005E00DA"/>
    <w:rsid w:val="00625D3C"/>
    <w:rsid w:val="0066355B"/>
    <w:rsid w:val="006B1C48"/>
    <w:rsid w:val="006F7566"/>
    <w:rsid w:val="007122E7"/>
    <w:rsid w:val="00734AAE"/>
    <w:rsid w:val="00761135"/>
    <w:rsid w:val="00783A5E"/>
    <w:rsid w:val="007D5978"/>
    <w:rsid w:val="00805475"/>
    <w:rsid w:val="008C10D2"/>
    <w:rsid w:val="008E70F9"/>
    <w:rsid w:val="00915972"/>
    <w:rsid w:val="00952EA6"/>
    <w:rsid w:val="009C7A9A"/>
    <w:rsid w:val="009E5EC2"/>
    <w:rsid w:val="00A100D0"/>
    <w:rsid w:val="00A51422"/>
    <w:rsid w:val="00A726E1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C113C2"/>
    <w:rsid w:val="00C518C1"/>
    <w:rsid w:val="00C5515D"/>
    <w:rsid w:val="00D00CE6"/>
    <w:rsid w:val="00D919BC"/>
    <w:rsid w:val="00DA5995"/>
    <w:rsid w:val="00DB5DE3"/>
    <w:rsid w:val="00DC1C4A"/>
    <w:rsid w:val="00DE7804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D:\Documents and Settings\ucyosjg\Local Settings\Temporary Internet Files\OLK20\Agenda_minutes1.dot</Template>
  <TotalTime>36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Hedberg, Alexander</cp:lastModifiedBy>
  <cp:revision>19</cp:revision>
  <cp:lastPrinted>2013-03-04T13:59:00Z</cp:lastPrinted>
  <dcterms:created xsi:type="dcterms:W3CDTF">2018-09-25T16:09:00Z</dcterms:created>
  <dcterms:modified xsi:type="dcterms:W3CDTF">2018-12-04T16:02:00Z</dcterms:modified>
</cp:coreProperties>
</file>